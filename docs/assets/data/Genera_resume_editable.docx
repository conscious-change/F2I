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0CC4E" w14:textId="3DAE37DB" w:rsidR="00A8090F" w:rsidRDefault="00A8090F" w:rsidP="00A8090F">
      <w:pPr>
        <w:pStyle w:val="Heading1"/>
        <w:rPr>
          <w:sz w:val="28"/>
          <w:szCs w:val="28"/>
        </w:rPr>
      </w:pPr>
      <w:r w:rsidRPr="00A8090F">
        <w:rPr>
          <w:sz w:val="28"/>
          <w:szCs w:val="28"/>
        </w:rPr>
        <w:t>FULL NAME</w:t>
      </w:r>
      <w:r>
        <w:rPr>
          <w:sz w:val="28"/>
          <w:szCs w:val="28"/>
        </w:rPr>
        <w:t xml:space="preserve"> </w:t>
      </w:r>
    </w:p>
    <w:p w14:paraId="4493D0DC" w14:textId="45ECDA7F" w:rsidR="00A8090F" w:rsidRPr="00A8090F" w:rsidRDefault="00A8090F" w:rsidP="00A8090F">
      <w:pPr>
        <w:pStyle w:val="Heading1"/>
        <w:rPr>
          <w:sz w:val="24"/>
          <w:szCs w:val="24"/>
        </w:rPr>
      </w:pPr>
      <w:r w:rsidRPr="00A8090F">
        <w:rPr>
          <w:sz w:val="24"/>
          <w:szCs w:val="24"/>
        </w:rPr>
        <w:t xml:space="preserve">JOB TITLE APPLYING FOR | RELEVANT SKILL </w:t>
      </w:r>
      <w:r>
        <w:rPr>
          <w:sz w:val="24"/>
          <w:szCs w:val="24"/>
        </w:rPr>
        <w:t>| UNIQUE VALUE PROPOSITION</w:t>
      </w:r>
    </w:p>
    <w:p w14:paraId="75C057DE"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Email:</w:t>
      </w:r>
      <w:r w:rsidRPr="00A8090F">
        <w:rPr>
          <w:rFonts w:ascii="Times New Roman" w:eastAsia="Times New Roman" w:hAnsi="Times New Roman" w:cs="Times New Roman"/>
        </w:rPr>
        <w:t xml:space="preserve"> email@example.com | </w:t>
      </w:r>
      <w:r w:rsidRPr="00A8090F">
        <w:rPr>
          <w:rFonts w:ascii="Times New Roman" w:eastAsia="Times New Roman" w:hAnsi="Times New Roman" w:cs="Times New Roman"/>
          <w:b/>
          <w:bCs/>
        </w:rPr>
        <w:t>Phone:</w:t>
      </w:r>
      <w:r w:rsidRPr="00A8090F">
        <w:rPr>
          <w:rFonts w:ascii="Times New Roman" w:eastAsia="Times New Roman" w:hAnsi="Times New Roman" w:cs="Times New Roman"/>
        </w:rPr>
        <w:t xml:space="preserve"> (555) 555-5555 | </w:t>
      </w:r>
      <w:r w:rsidRPr="00A8090F">
        <w:rPr>
          <w:rFonts w:ascii="Times New Roman" w:eastAsia="Times New Roman" w:hAnsi="Times New Roman" w:cs="Times New Roman"/>
          <w:b/>
          <w:bCs/>
        </w:rPr>
        <w:t>LinkedIn:</w:t>
      </w:r>
      <w:r w:rsidRPr="00A8090F">
        <w:rPr>
          <w:rFonts w:ascii="Times New Roman" w:eastAsia="Times New Roman" w:hAnsi="Times New Roman" w:cs="Times New Roman"/>
        </w:rPr>
        <w:t xml:space="preserve"> linkedin.com/in/</w:t>
      </w:r>
      <w:proofErr w:type="spellStart"/>
      <w:r w:rsidRPr="00A8090F">
        <w:rPr>
          <w:rFonts w:ascii="Times New Roman" w:eastAsia="Times New Roman" w:hAnsi="Times New Roman" w:cs="Times New Roman"/>
        </w:rPr>
        <w:t>yourname</w:t>
      </w:r>
      <w:proofErr w:type="spellEnd"/>
      <w:r w:rsidRPr="00A8090F">
        <w:rPr>
          <w:rFonts w:ascii="Times New Roman" w:eastAsia="Times New Roman" w:hAnsi="Times New Roman" w:cs="Times New Roman"/>
        </w:rPr>
        <w:br/>
      </w:r>
      <w:r w:rsidRPr="00A8090F">
        <w:rPr>
          <w:rFonts w:ascii="Times New Roman" w:eastAsia="Times New Roman" w:hAnsi="Times New Roman" w:cs="Times New Roman"/>
          <w:b/>
          <w:bCs/>
        </w:rPr>
        <w:t>Location:</w:t>
      </w:r>
      <w:r w:rsidRPr="00A8090F">
        <w:rPr>
          <w:rFonts w:ascii="Times New Roman" w:eastAsia="Times New Roman" w:hAnsi="Times New Roman" w:cs="Times New Roman"/>
        </w:rPr>
        <w:t xml:space="preserve"> City, State | </w:t>
      </w:r>
      <w:r w:rsidRPr="00A8090F">
        <w:rPr>
          <w:rFonts w:ascii="Times New Roman" w:eastAsia="Times New Roman" w:hAnsi="Times New Roman" w:cs="Times New Roman"/>
          <w:b/>
          <w:bCs/>
        </w:rPr>
        <w:t>Portfolio/Website:</w:t>
      </w:r>
      <w:r w:rsidRPr="00A8090F">
        <w:rPr>
          <w:rFonts w:ascii="Times New Roman" w:eastAsia="Times New Roman" w:hAnsi="Times New Roman" w:cs="Times New Roman"/>
        </w:rPr>
        <w:t xml:space="preserve"> website.com (optional)</w:t>
      </w:r>
    </w:p>
    <w:p w14:paraId="6EF7D895" w14:textId="77777777" w:rsidR="00A8090F" w:rsidRPr="00A8090F" w:rsidRDefault="00A8090F" w:rsidP="00A8090F">
      <w:pPr>
        <w:pStyle w:val="Heading2"/>
      </w:pPr>
      <w:r w:rsidRPr="00A8090F">
        <w:t>PROFESSIONAL SUMMARY</w:t>
      </w:r>
    </w:p>
    <w:p w14:paraId="353CAC90"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i/>
          <w:iCs/>
        </w:rPr>
        <w:t>A concise 3-4 sentence overview highlighting your most valuable skills, years of experience, and key accomplishments relevant to your target industry. Focus on transferable skills from federal service that align with private sector needs.</w:t>
      </w:r>
    </w:p>
    <w:p w14:paraId="73B4E175" w14:textId="77777777" w:rsidR="00A8090F" w:rsidRPr="00A8090F" w:rsidRDefault="00A8090F" w:rsidP="00A8090F">
      <w:pPr>
        <w:pStyle w:val="Heading1"/>
        <w:rPr>
          <w:rFonts w:eastAsia="Times New Roman"/>
        </w:rPr>
      </w:pPr>
      <w:r w:rsidRPr="00A8090F">
        <w:rPr>
          <w:rFonts w:eastAsia="Times New Roman"/>
        </w:rPr>
        <w:t>CORE COMPETENCIES</w:t>
      </w:r>
    </w:p>
    <w:p w14:paraId="7D3A3AD7"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Leadership &amp; Management</w:t>
      </w:r>
    </w:p>
    <w:p w14:paraId="3DF03554"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Project Management</w:t>
      </w:r>
    </w:p>
    <w:p w14:paraId="433AAEA8"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Budget Administration</w:t>
      </w:r>
    </w:p>
    <w:p w14:paraId="3D4B4663"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Strategic Planning</w:t>
      </w:r>
    </w:p>
    <w:p w14:paraId="0BD81843"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Stakeholder Communications</w:t>
      </w:r>
    </w:p>
    <w:p w14:paraId="7C278313"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Team Development</w:t>
      </w:r>
    </w:p>
    <w:p w14:paraId="12DC6DB6"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Process Improvement</w:t>
      </w:r>
    </w:p>
    <w:p w14:paraId="2D6991B2"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Data Analysis</w:t>
      </w:r>
    </w:p>
    <w:p w14:paraId="46072471"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Regulatory Compliance</w:t>
      </w:r>
    </w:p>
    <w:p w14:paraId="1B0DE788" w14:textId="77777777" w:rsidR="00A8090F" w:rsidRPr="00A8090F" w:rsidRDefault="00A8090F" w:rsidP="00A8090F">
      <w:pPr>
        <w:numPr>
          <w:ilvl w:val="0"/>
          <w:numId w:val="1"/>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Change Management</w:t>
      </w:r>
    </w:p>
    <w:p w14:paraId="7F781622" w14:textId="77777777" w:rsidR="00A8090F" w:rsidRPr="00A8090F" w:rsidRDefault="00A8090F" w:rsidP="00A8090F">
      <w:pPr>
        <w:pStyle w:val="Heading1"/>
      </w:pPr>
      <w:r w:rsidRPr="00A8090F">
        <w:t>PROFESSIONAL EXPERIENCE</w:t>
      </w:r>
    </w:p>
    <w:p w14:paraId="3CF60C5D" w14:textId="77777777" w:rsidR="00A8090F" w:rsidRPr="00A8090F" w:rsidRDefault="00A8090F" w:rsidP="00A8090F">
      <w:pPr>
        <w:pStyle w:val="Heading5"/>
      </w:pPr>
      <w:r w:rsidRPr="00A8090F">
        <w:t>POSITION TITLE</w:t>
      </w:r>
    </w:p>
    <w:p w14:paraId="464528EC"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Agency/Organization Name</w:t>
      </w:r>
      <w:r w:rsidRPr="00A8090F">
        <w:rPr>
          <w:rFonts w:ascii="Times New Roman" w:eastAsia="Times New Roman" w:hAnsi="Times New Roman" w:cs="Times New Roman"/>
        </w:rPr>
        <w:t xml:space="preserve"> | City, State | Month Year - Present</w:t>
      </w:r>
    </w:p>
    <w:p w14:paraId="663FB71B" w14:textId="77777777" w:rsidR="00A8090F" w:rsidRPr="00A8090F" w:rsidRDefault="00A8090F" w:rsidP="00A8090F">
      <w:pPr>
        <w:numPr>
          <w:ilvl w:val="0"/>
          <w:numId w:val="2"/>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Led cross-functional team of X members, resulting in [specific measurable outcome]</w:t>
      </w:r>
    </w:p>
    <w:p w14:paraId="35606AB0" w14:textId="77777777" w:rsidR="00A8090F" w:rsidRPr="00A8090F" w:rsidRDefault="00A8090F" w:rsidP="00A8090F">
      <w:pPr>
        <w:numPr>
          <w:ilvl w:val="0"/>
          <w:numId w:val="2"/>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Managed $X budget, achieving [specific cost savings or efficiency]</w:t>
      </w:r>
    </w:p>
    <w:p w14:paraId="4EE9C0A5" w14:textId="77777777" w:rsidR="00A8090F" w:rsidRPr="00A8090F" w:rsidRDefault="00A8090F" w:rsidP="00A8090F">
      <w:pPr>
        <w:numPr>
          <w:ilvl w:val="0"/>
          <w:numId w:val="2"/>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Implemented new process that [specific achievement with metrics]</w:t>
      </w:r>
    </w:p>
    <w:p w14:paraId="78906A8E" w14:textId="77777777" w:rsidR="00A8090F" w:rsidRPr="00A8090F" w:rsidRDefault="00A8090F" w:rsidP="00A8090F">
      <w:pPr>
        <w:numPr>
          <w:ilvl w:val="0"/>
          <w:numId w:val="2"/>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Collaborated with key stakeholders to [specific achievement]</w:t>
      </w:r>
    </w:p>
    <w:p w14:paraId="5754CA03" w14:textId="77777777" w:rsidR="00A8090F" w:rsidRPr="00A8090F" w:rsidRDefault="00A8090F" w:rsidP="00A8090F">
      <w:pPr>
        <w:numPr>
          <w:ilvl w:val="0"/>
          <w:numId w:val="2"/>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Recognized for [award or recognition] for exceptional performance</w:t>
      </w:r>
    </w:p>
    <w:p w14:paraId="57A9E244" w14:textId="44B85330" w:rsidR="00A8090F" w:rsidRPr="00A8090F" w:rsidRDefault="00A8090F" w:rsidP="00A8090F">
      <w:pPr>
        <w:pStyle w:val="Heading5"/>
      </w:pPr>
      <w:r w:rsidRPr="00A8090F">
        <w:t>POSITION TITLE</w:t>
      </w:r>
      <w:r>
        <w:t xml:space="preserve"> (PREVIOUS)</w:t>
      </w:r>
    </w:p>
    <w:p w14:paraId="4AF01BE3"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Agency/Organization Name</w:t>
      </w:r>
      <w:r w:rsidRPr="00A8090F">
        <w:rPr>
          <w:rFonts w:ascii="Times New Roman" w:eastAsia="Times New Roman" w:hAnsi="Times New Roman" w:cs="Times New Roman"/>
        </w:rPr>
        <w:t xml:space="preserve"> | City, State | Month Year - Month Year</w:t>
      </w:r>
    </w:p>
    <w:p w14:paraId="786AC115" w14:textId="77777777" w:rsidR="00A8090F" w:rsidRPr="00A8090F" w:rsidRDefault="00A8090F" w:rsidP="00A8090F">
      <w:pPr>
        <w:numPr>
          <w:ilvl w:val="0"/>
          <w:numId w:val="3"/>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Spearheaded initiative that [specific achievement with metrics]</w:t>
      </w:r>
    </w:p>
    <w:p w14:paraId="327E38DE" w14:textId="77777777" w:rsidR="00A8090F" w:rsidRPr="00A8090F" w:rsidRDefault="00A8090F" w:rsidP="00A8090F">
      <w:pPr>
        <w:numPr>
          <w:ilvl w:val="0"/>
          <w:numId w:val="3"/>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Developed and implemented [specific program/system], resulting in [specific outcome]</w:t>
      </w:r>
    </w:p>
    <w:p w14:paraId="2F586867" w14:textId="77777777" w:rsidR="00A8090F" w:rsidRPr="00A8090F" w:rsidRDefault="00A8090F" w:rsidP="00A8090F">
      <w:pPr>
        <w:numPr>
          <w:ilvl w:val="0"/>
          <w:numId w:val="3"/>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Trained and mentored X team members, improving [specific metric]</w:t>
      </w:r>
    </w:p>
    <w:p w14:paraId="6DAA0365" w14:textId="77777777" w:rsidR="00A8090F" w:rsidRPr="00A8090F" w:rsidRDefault="00A8090F" w:rsidP="00A8090F">
      <w:pPr>
        <w:numPr>
          <w:ilvl w:val="0"/>
          <w:numId w:val="3"/>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Created documentation/reports/analyses that [specific impact]</w:t>
      </w:r>
    </w:p>
    <w:p w14:paraId="2B5A4058" w14:textId="245BD18F" w:rsidR="00A8090F" w:rsidRPr="00A8090F" w:rsidRDefault="00A8090F" w:rsidP="00A8090F">
      <w:pPr>
        <w:pStyle w:val="Heading5"/>
      </w:pPr>
      <w:r w:rsidRPr="00A8090F">
        <w:lastRenderedPageBreak/>
        <w:t>POSITION TITLE</w:t>
      </w:r>
      <w:r>
        <w:t xml:space="preserve"> (EARLIER POSITION TITLE) </w:t>
      </w:r>
    </w:p>
    <w:p w14:paraId="78754DFE"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Agency/Organization Name</w:t>
      </w:r>
      <w:r w:rsidRPr="00A8090F">
        <w:rPr>
          <w:rFonts w:ascii="Times New Roman" w:eastAsia="Times New Roman" w:hAnsi="Times New Roman" w:cs="Times New Roman"/>
        </w:rPr>
        <w:t xml:space="preserve"> | City, State | Month Year - Month Year</w:t>
      </w:r>
    </w:p>
    <w:p w14:paraId="473E0C3F" w14:textId="77777777" w:rsidR="00A8090F" w:rsidRPr="00A8090F" w:rsidRDefault="00A8090F" w:rsidP="00A8090F">
      <w:pPr>
        <w:numPr>
          <w:ilvl w:val="0"/>
          <w:numId w:val="4"/>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Key achievement with quantifiable results</w:t>
      </w:r>
    </w:p>
    <w:p w14:paraId="3268BA35" w14:textId="77777777" w:rsidR="00A8090F" w:rsidRPr="00A8090F" w:rsidRDefault="00A8090F" w:rsidP="00A8090F">
      <w:pPr>
        <w:numPr>
          <w:ilvl w:val="0"/>
          <w:numId w:val="4"/>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Key achievement with quantifiable results</w:t>
      </w:r>
    </w:p>
    <w:p w14:paraId="76BC5D9D" w14:textId="77777777" w:rsidR="00A8090F" w:rsidRPr="00A8090F" w:rsidRDefault="00A8090F" w:rsidP="00A8090F">
      <w:pPr>
        <w:numPr>
          <w:ilvl w:val="0"/>
          <w:numId w:val="4"/>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Key achievement with quantifiable results</w:t>
      </w:r>
    </w:p>
    <w:p w14:paraId="3360527D" w14:textId="77777777" w:rsidR="00A8090F" w:rsidRPr="00A8090F" w:rsidRDefault="00A8090F" w:rsidP="00A8090F">
      <w:pPr>
        <w:pStyle w:val="Heading1"/>
        <w:rPr>
          <w:rFonts w:eastAsia="Times New Roman"/>
        </w:rPr>
      </w:pPr>
      <w:r w:rsidRPr="00A8090F">
        <w:rPr>
          <w:rFonts w:eastAsia="Times New Roman"/>
        </w:rPr>
        <w:t>EDUCATION</w:t>
      </w:r>
    </w:p>
    <w:p w14:paraId="11494208"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Degree Name</w:t>
      </w:r>
      <w:r w:rsidRPr="00A8090F">
        <w:rPr>
          <w:rFonts w:ascii="Times New Roman" w:eastAsia="Times New Roman" w:hAnsi="Times New Roman" w:cs="Times New Roman"/>
        </w:rPr>
        <w:t xml:space="preserve"> - Major/Concentration</w:t>
      </w:r>
      <w:r w:rsidRPr="00A8090F">
        <w:rPr>
          <w:rFonts w:ascii="Times New Roman" w:eastAsia="Times New Roman" w:hAnsi="Times New Roman" w:cs="Times New Roman"/>
        </w:rPr>
        <w:br/>
      </w:r>
      <w:r w:rsidRPr="00A8090F">
        <w:rPr>
          <w:rFonts w:ascii="Times New Roman" w:eastAsia="Times New Roman" w:hAnsi="Times New Roman" w:cs="Times New Roman"/>
          <w:i/>
          <w:iCs/>
        </w:rPr>
        <w:t>University Name</w:t>
      </w:r>
      <w:r w:rsidRPr="00A8090F">
        <w:rPr>
          <w:rFonts w:ascii="Times New Roman" w:eastAsia="Times New Roman" w:hAnsi="Times New Roman" w:cs="Times New Roman"/>
        </w:rPr>
        <w:t xml:space="preserve"> | City, State | Graduation Year</w:t>
      </w:r>
    </w:p>
    <w:p w14:paraId="4276DE5C" w14:textId="77777777" w:rsidR="00A8090F" w:rsidRPr="00A8090F" w:rsidRDefault="00A8090F" w:rsidP="00A8090F">
      <w:p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Certifications/Additional Training</w:t>
      </w:r>
    </w:p>
    <w:p w14:paraId="653D44C3" w14:textId="77777777" w:rsidR="00A8090F" w:rsidRPr="00A8090F" w:rsidRDefault="00A8090F" w:rsidP="00A8090F">
      <w:pPr>
        <w:numPr>
          <w:ilvl w:val="0"/>
          <w:numId w:val="5"/>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Relevant Certification Name | Issuing Organization | Year</w:t>
      </w:r>
    </w:p>
    <w:p w14:paraId="7A83E8C5" w14:textId="77777777" w:rsidR="00A8090F" w:rsidRPr="00A8090F" w:rsidRDefault="00A8090F" w:rsidP="00A8090F">
      <w:pPr>
        <w:numPr>
          <w:ilvl w:val="0"/>
          <w:numId w:val="5"/>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Relevant Certification Name | Issuing Organization | Year</w:t>
      </w:r>
    </w:p>
    <w:p w14:paraId="3185B80A" w14:textId="77777777" w:rsidR="00A8090F" w:rsidRPr="00A8090F" w:rsidRDefault="00A8090F" w:rsidP="00A8090F">
      <w:pPr>
        <w:pStyle w:val="Heading1"/>
        <w:rPr>
          <w:rFonts w:eastAsia="Times New Roman"/>
        </w:rPr>
      </w:pPr>
      <w:r w:rsidRPr="00A8090F">
        <w:rPr>
          <w:rFonts w:eastAsia="Times New Roman"/>
        </w:rPr>
        <w:t>TECHNICAL SKILLS</w:t>
      </w:r>
    </w:p>
    <w:p w14:paraId="71F235D1"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Industry-specific software</w:t>
      </w:r>
    </w:p>
    <w:p w14:paraId="74077920"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Programming languages (if applicable)</w:t>
      </w:r>
    </w:p>
    <w:p w14:paraId="5DBEB789"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Analytical tools</w:t>
      </w:r>
    </w:p>
    <w:p w14:paraId="7893E6CC"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Database management</w:t>
      </w:r>
    </w:p>
    <w:p w14:paraId="5D0A0CC1"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Microsoft Office Suite</w:t>
      </w:r>
    </w:p>
    <w:p w14:paraId="659830A3" w14:textId="77777777" w:rsidR="00A8090F" w:rsidRPr="00A8090F" w:rsidRDefault="00A8090F" w:rsidP="00A8090F">
      <w:pPr>
        <w:numPr>
          <w:ilvl w:val="0"/>
          <w:numId w:val="6"/>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Other relevant technical skills</w:t>
      </w:r>
    </w:p>
    <w:p w14:paraId="005064F7" w14:textId="77777777" w:rsidR="00A8090F" w:rsidRDefault="00A8090F" w:rsidP="00A8090F">
      <w:pPr>
        <w:rPr>
          <w:rFonts w:ascii="Times New Roman" w:eastAsia="Times New Roman" w:hAnsi="Times New Roman" w:cs="Times New Roman"/>
        </w:rPr>
      </w:pPr>
    </w:p>
    <w:p w14:paraId="11AB48A8" w14:textId="77777777" w:rsidR="00A8090F" w:rsidRDefault="00A8090F" w:rsidP="00A8090F">
      <w:pPr>
        <w:rPr>
          <w:rFonts w:ascii="Times New Roman" w:eastAsia="Times New Roman" w:hAnsi="Times New Roman" w:cs="Times New Roman"/>
        </w:rPr>
      </w:pPr>
    </w:p>
    <w:p w14:paraId="227B7843" w14:textId="77777777" w:rsidR="00A8090F" w:rsidRDefault="00A8090F" w:rsidP="00A8090F">
      <w:pPr>
        <w:rPr>
          <w:rFonts w:ascii="Times New Roman" w:eastAsia="Times New Roman" w:hAnsi="Times New Roman" w:cs="Times New Roman"/>
        </w:rPr>
      </w:pPr>
    </w:p>
    <w:p w14:paraId="1983D0DF" w14:textId="77777777" w:rsidR="00A8090F" w:rsidRDefault="00A8090F" w:rsidP="00A8090F">
      <w:pPr>
        <w:rPr>
          <w:rFonts w:ascii="Times New Roman" w:eastAsia="Times New Roman" w:hAnsi="Times New Roman" w:cs="Times New Roman"/>
        </w:rPr>
      </w:pPr>
    </w:p>
    <w:p w14:paraId="5C854187" w14:textId="77777777" w:rsidR="00A8090F" w:rsidRDefault="00A8090F" w:rsidP="00A8090F">
      <w:pPr>
        <w:rPr>
          <w:rFonts w:ascii="Times New Roman" w:eastAsia="Times New Roman" w:hAnsi="Times New Roman" w:cs="Times New Roman"/>
        </w:rPr>
      </w:pPr>
    </w:p>
    <w:p w14:paraId="67D2CE37" w14:textId="77777777" w:rsidR="00A8090F" w:rsidRDefault="00A8090F" w:rsidP="00A8090F">
      <w:pPr>
        <w:rPr>
          <w:rFonts w:ascii="Times New Roman" w:eastAsia="Times New Roman" w:hAnsi="Times New Roman" w:cs="Times New Roman"/>
        </w:rPr>
      </w:pPr>
    </w:p>
    <w:p w14:paraId="6DB0CDC0" w14:textId="77777777" w:rsidR="00A8090F" w:rsidRDefault="00A8090F" w:rsidP="00A8090F">
      <w:pPr>
        <w:rPr>
          <w:rFonts w:ascii="Times New Roman" w:eastAsia="Times New Roman" w:hAnsi="Times New Roman" w:cs="Times New Roman"/>
        </w:rPr>
      </w:pPr>
    </w:p>
    <w:p w14:paraId="43285208" w14:textId="77777777" w:rsidR="00A8090F" w:rsidRDefault="00A8090F" w:rsidP="00A8090F">
      <w:pPr>
        <w:rPr>
          <w:rFonts w:ascii="Times New Roman" w:eastAsia="Times New Roman" w:hAnsi="Times New Roman" w:cs="Times New Roman"/>
        </w:rPr>
      </w:pPr>
    </w:p>
    <w:p w14:paraId="30DC9EF8" w14:textId="77777777" w:rsidR="00A8090F" w:rsidRDefault="00A8090F" w:rsidP="00A8090F">
      <w:pPr>
        <w:rPr>
          <w:rFonts w:ascii="Times New Roman" w:eastAsia="Times New Roman" w:hAnsi="Times New Roman" w:cs="Times New Roman"/>
        </w:rPr>
      </w:pPr>
    </w:p>
    <w:p w14:paraId="0416FC44" w14:textId="77777777" w:rsidR="00A8090F" w:rsidRDefault="00A8090F" w:rsidP="00A8090F">
      <w:pPr>
        <w:rPr>
          <w:rFonts w:ascii="Times New Roman" w:eastAsia="Times New Roman" w:hAnsi="Times New Roman" w:cs="Times New Roman"/>
        </w:rPr>
      </w:pPr>
    </w:p>
    <w:p w14:paraId="0946328B" w14:textId="77777777" w:rsidR="00A8090F" w:rsidRDefault="00A8090F" w:rsidP="00A8090F">
      <w:pPr>
        <w:rPr>
          <w:rFonts w:ascii="Times New Roman" w:eastAsia="Times New Roman" w:hAnsi="Times New Roman" w:cs="Times New Roman"/>
        </w:rPr>
      </w:pPr>
    </w:p>
    <w:p w14:paraId="59EFF4F0" w14:textId="77777777" w:rsidR="00A8090F" w:rsidRDefault="00A8090F" w:rsidP="00A8090F">
      <w:pPr>
        <w:rPr>
          <w:rFonts w:ascii="Times New Roman" w:eastAsia="Times New Roman" w:hAnsi="Times New Roman" w:cs="Times New Roman"/>
        </w:rPr>
      </w:pPr>
    </w:p>
    <w:p w14:paraId="0F0C14AB" w14:textId="77777777" w:rsidR="00A8090F" w:rsidRDefault="00A8090F" w:rsidP="00A8090F">
      <w:pPr>
        <w:rPr>
          <w:rFonts w:ascii="Times New Roman" w:eastAsia="Times New Roman" w:hAnsi="Times New Roman" w:cs="Times New Roman"/>
        </w:rPr>
      </w:pPr>
    </w:p>
    <w:p w14:paraId="53590F72" w14:textId="77777777" w:rsidR="00A8090F" w:rsidRDefault="00A8090F" w:rsidP="00A8090F">
      <w:pPr>
        <w:rPr>
          <w:rFonts w:ascii="Times New Roman" w:eastAsia="Times New Roman" w:hAnsi="Times New Roman" w:cs="Times New Roman"/>
        </w:rPr>
      </w:pPr>
    </w:p>
    <w:p w14:paraId="1A8EC5F8" w14:textId="5D81B066" w:rsidR="00A8090F" w:rsidRPr="00A8090F" w:rsidRDefault="007413BC" w:rsidP="00A8090F">
      <w:pPr>
        <w:rPr>
          <w:rFonts w:ascii="Times New Roman" w:eastAsia="Times New Roman" w:hAnsi="Times New Roman" w:cs="Times New Roman"/>
        </w:rPr>
      </w:pPr>
      <w:r w:rsidRPr="00A8090F">
        <w:rPr>
          <w:rFonts w:ascii="Times New Roman" w:eastAsia="Times New Roman" w:hAnsi="Times New Roman" w:cs="Times New Roman"/>
          <w:noProof/>
        </w:rPr>
        <w:pict w14:anchorId="530A1350">
          <v:rect id="_x0000_i1025" alt="" style="width:468pt;height:.05pt;mso-width-percent:0;mso-height-percent:0;mso-width-percent:0;mso-height-percent:0" o:hralign="center" o:hrstd="t" o:hr="t" fillcolor="#a0a0a0" stroked="f"/>
        </w:pict>
      </w:r>
    </w:p>
    <w:p w14:paraId="724D6C05" w14:textId="77777777" w:rsidR="00A8090F" w:rsidRPr="00A8090F" w:rsidRDefault="00A8090F" w:rsidP="00A8090F">
      <w:pPr>
        <w:spacing w:before="100" w:beforeAutospacing="1" w:after="100" w:afterAutospacing="1"/>
        <w:outlineLvl w:val="1"/>
        <w:rPr>
          <w:rStyle w:val="IntenseReference"/>
        </w:rPr>
      </w:pPr>
      <w:r w:rsidRPr="00A8090F">
        <w:rPr>
          <w:rStyle w:val="IntenseReference"/>
        </w:rPr>
        <w:t>TIPS FOR ADAPTING YOUR FEDERAL EXPERIENCE TO INDUSTRY ROLES</w:t>
      </w:r>
    </w:p>
    <w:p w14:paraId="1F35ED1C" w14:textId="77777777" w:rsidR="00A8090F" w:rsidRPr="00A8090F" w:rsidRDefault="00A8090F" w:rsidP="00A8090F">
      <w:pPr>
        <w:pStyle w:val="Quote"/>
        <w:rPr>
          <w:rFonts w:eastAsia="Times New Roman"/>
        </w:rPr>
      </w:pPr>
      <w:r w:rsidRPr="00A8090F">
        <w:rPr>
          <w:rFonts w:eastAsia="Times New Roman"/>
        </w:rPr>
        <w:t>Language Transformation</w:t>
      </w:r>
    </w:p>
    <w:p w14:paraId="72D61739" w14:textId="77777777" w:rsidR="00A8090F" w:rsidRPr="00A8090F" w:rsidRDefault="00A8090F" w:rsidP="00A8090F">
      <w:pPr>
        <w:numPr>
          <w:ilvl w:val="0"/>
          <w:numId w:val="7"/>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Replace government-specific acronyms and jargon with industry-standard terminology</w:t>
      </w:r>
    </w:p>
    <w:p w14:paraId="1A45CD8F" w14:textId="77777777" w:rsidR="00A8090F" w:rsidRPr="00A8090F" w:rsidRDefault="00A8090F" w:rsidP="00A8090F">
      <w:pPr>
        <w:numPr>
          <w:ilvl w:val="0"/>
          <w:numId w:val="7"/>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Focus on outcomes, impact, and results rather than processes and procedures</w:t>
      </w:r>
    </w:p>
    <w:p w14:paraId="02EBB780" w14:textId="77777777" w:rsidR="00A8090F" w:rsidRPr="00A8090F" w:rsidRDefault="00A8090F" w:rsidP="00A8090F">
      <w:pPr>
        <w:numPr>
          <w:ilvl w:val="0"/>
          <w:numId w:val="7"/>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Quantify achievements whenever possible (%, $, time saved)</w:t>
      </w:r>
    </w:p>
    <w:p w14:paraId="27EB6718" w14:textId="77777777" w:rsidR="00A8090F" w:rsidRPr="00A8090F" w:rsidRDefault="00A8090F" w:rsidP="00A8090F">
      <w:pPr>
        <w:pStyle w:val="Quote"/>
      </w:pPr>
      <w:r w:rsidRPr="00A8090F">
        <w:t>Federal Experience Translation Guide</w:t>
      </w:r>
    </w:p>
    <w:tbl>
      <w:tblPr>
        <w:tblStyle w:val="PlainTable2"/>
        <w:tblW w:w="0" w:type="auto"/>
        <w:tblLook w:val="04A0" w:firstRow="1" w:lastRow="0" w:firstColumn="1" w:lastColumn="0" w:noHBand="0" w:noVBand="1"/>
      </w:tblPr>
      <w:tblGrid>
        <w:gridCol w:w="4185"/>
        <w:gridCol w:w="4185"/>
      </w:tblGrid>
      <w:tr w:rsidR="00A8090F" w:rsidRPr="00A8090F" w14:paraId="19282028" w14:textId="77777777" w:rsidTr="00A8090F">
        <w:trPr>
          <w:cnfStyle w:val="100000000000" w:firstRow="1" w:lastRow="0" w:firstColumn="0" w:lastColumn="0" w:oddVBand="0" w:evenVBand="0" w:oddHBand="0"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0CDEC30A" w14:textId="77777777" w:rsidR="00A8090F" w:rsidRPr="00A8090F" w:rsidRDefault="00A8090F" w:rsidP="00A8090F">
            <w:pPr>
              <w:jc w:val="center"/>
              <w:rPr>
                <w:rFonts w:ascii="Times New Roman" w:eastAsia="Times New Roman" w:hAnsi="Times New Roman" w:cs="Times New Roman"/>
              </w:rPr>
            </w:pPr>
            <w:r w:rsidRPr="00A8090F">
              <w:rPr>
                <w:rFonts w:ascii="Times New Roman" w:eastAsia="Times New Roman" w:hAnsi="Times New Roman" w:cs="Times New Roman"/>
              </w:rPr>
              <w:t>Federal Term/Concept</w:t>
            </w:r>
          </w:p>
        </w:tc>
        <w:tc>
          <w:tcPr>
            <w:tcW w:w="4185" w:type="dxa"/>
            <w:hideMark/>
          </w:tcPr>
          <w:p w14:paraId="58ED0D67" w14:textId="77777777" w:rsidR="00A8090F" w:rsidRPr="00A8090F" w:rsidRDefault="00A8090F" w:rsidP="00A8090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Industry-Friendly Alternative</w:t>
            </w:r>
          </w:p>
        </w:tc>
      </w:tr>
      <w:tr w:rsidR="00A8090F" w:rsidRPr="00A8090F" w14:paraId="2E0FD7CB" w14:textId="77777777" w:rsidTr="00A8090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33665C0C"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Supervisory Management Analyst</w:t>
            </w:r>
          </w:p>
        </w:tc>
        <w:tc>
          <w:tcPr>
            <w:tcW w:w="4185" w:type="dxa"/>
            <w:hideMark/>
          </w:tcPr>
          <w:p w14:paraId="78E61711" w14:textId="77777777" w:rsidR="00A8090F" w:rsidRPr="00A8090F" w:rsidRDefault="00A8090F" w:rsidP="00A809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Team Lead, Operations Manager</w:t>
            </w:r>
          </w:p>
        </w:tc>
      </w:tr>
      <w:tr w:rsidR="00A8090F" w:rsidRPr="00A8090F" w14:paraId="2A78C836" w14:textId="77777777" w:rsidTr="00A8090F">
        <w:trPr>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30D660E3"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Program Management</w:t>
            </w:r>
          </w:p>
        </w:tc>
        <w:tc>
          <w:tcPr>
            <w:tcW w:w="4185" w:type="dxa"/>
            <w:hideMark/>
          </w:tcPr>
          <w:p w14:paraId="2B4FABA6" w14:textId="77777777" w:rsidR="00A8090F" w:rsidRPr="00A8090F" w:rsidRDefault="00A8090F" w:rsidP="00A809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Project Management</w:t>
            </w:r>
          </w:p>
        </w:tc>
      </w:tr>
      <w:tr w:rsidR="00A8090F" w:rsidRPr="00A8090F" w14:paraId="604E9392" w14:textId="77777777" w:rsidTr="00A8090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76A58F56"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Procurement</w:t>
            </w:r>
          </w:p>
        </w:tc>
        <w:tc>
          <w:tcPr>
            <w:tcW w:w="4185" w:type="dxa"/>
            <w:hideMark/>
          </w:tcPr>
          <w:p w14:paraId="4878E0A2" w14:textId="77777777" w:rsidR="00A8090F" w:rsidRPr="00A8090F" w:rsidRDefault="00A8090F" w:rsidP="00A809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Supply Chain Management</w:t>
            </w:r>
          </w:p>
        </w:tc>
      </w:tr>
      <w:tr w:rsidR="00A8090F" w:rsidRPr="00A8090F" w14:paraId="2941FA28" w14:textId="77777777" w:rsidTr="00A8090F">
        <w:trPr>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41803762"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Appropriations Management</w:t>
            </w:r>
          </w:p>
        </w:tc>
        <w:tc>
          <w:tcPr>
            <w:tcW w:w="4185" w:type="dxa"/>
            <w:hideMark/>
          </w:tcPr>
          <w:p w14:paraId="6ED9814B" w14:textId="77777777" w:rsidR="00A8090F" w:rsidRPr="00A8090F" w:rsidRDefault="00A8090F" w:rsidP="00A809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Budget Administration</w:t>
            </w:r>
          </w:p>
        </w:tc>
      </w:tr>
      <w:tr w:rsidR="00A8090F" w:rsidRPr="00A8090F" w14:paraId="6C6F9074" w14:textId="77777777" w:rsidTr="00A8090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63269730"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Personnel Actions</w:t>
            </w:r>
          </w:p>
        </w:tc>
        <w:tc>
          <w:tcPr>
            <w:tcW w:w="4185" w:type="dxa"/>
            <w:hideMark/>
          </w:tcPr>
          <w:p w14:paraId="5A82F14A" w14:textId="77777777" w:rsidR="00A8090F" w:rsidRPr="00A8090F" w:rsidRDefault="00A8090F" w:rsidP="00A809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Human Resources Management</w:t>
            </w:r>
          </w:p>
        </w:tc>
      </w:tr>
      <w:tr w:rsidR="00A8090F" w:rsidRPr="00A8090F" w14:paraId="12948AE8" w14:textId="77777777" w:rsidTr="00A8090F">
        <w:trPr>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0F05938D"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Interagency Liaison</w:t>
            </w:r>
          </w:p>
        </w:tc>
        <w:tc>
          <w:tcPr>
            <w:tcW w:w="4185" w:type="dxa"/>
            <w:hideMark/>
          </w:tcPr>
          <w:p w14:paraId="63FA40CB" w14:textId="77777777" w:rsidR="00A8090F" w:rsidRPr="00A8090F" w:rsidRDefault="00A8090F" w:rsidP="00A8090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Cross-functional Team Leadership</w:t>
            </w:r>
          </w:p>
        </w:tc>
      </w:tr>
      <w:tr w:rsidR="00A8090F" w:rsidRPr="00A8090F" w14:paraId="483D45ED" w14:textId="77777777" w:rsidTr="00A8090F">
        <w:trPr>
          <w:cnfStyle w:val="000000100000" w:firstRow="0" w:lastRow="0" w:firstColumn="0" w:lastColumn="0" w:oddVBand="0" w:evenVBand="0" w:oddHBand="1" w:evenHBand="0" w:firstRowFirstColumn="0" w:firstRowLastColumn="0" w:lastRowFirstColumn="0" w:lastRowLastColumn="0"/>
          <w:trHeight w:val="664"/>
        </w:trPr>
        <w:tc>
          <w:tcPr>
            <w:cnfStyle w:val="001000000000" w:firstRow="0" w:lastRow="0" w:firstColumn="1" w:lastColumn="0" w:oddVBand="0" w:evenVBand="0" w:oddHBand="0" w:evenHBand="0" w:firstRowFirstColumn="0" w:firstRowLastColumn="0" w:lastRowFirstColumn="0" w:lastRowLastColumn="0"/>
            <w:tcW w:w="4185" w:type="dxa"/>
            <w:hideMark/>
          </w:tcPr>
          <w:p w14:paraId="67A1B3FB" w14:textId="77777777" w:rsidR="00A8090F" w:rsidRPr="00A8090F" w:rsidRDefault="00A8090F" w:rsidP="00A8090F">
            <w:pPr>
              <w:rPr>
                <w:rFonts w:ascii="Times New Roman" w:eastAsia="Times New Roman" w:hAnsi="Times New Roman" w:cs="Times New Roman"/>
              </w:rPr>
            </w:pPr>
            <w:r w:rsidRPr="00A8090F">
              <w:rPr>
                <w:rFonts w:ascii="Times New Roman" w:eastAsia="Times New Roman" w:hAnsi="Times New Roman" w:cs="Times New Roman"/>
              </w:rPr>
              <w:t>Standard Operating Procedures</w:t>
            </w:r>
          </w:p>
        </w:tc>
        <w:tc>
          <w:tcPr>
            <w:tcW w:w="4185" w:type="dxa"/>
            <w:hideMark/>
          </w:tcPr>
          <w:p w14:paraId="41828BE2" w14:textId="77777777" w:rsidR="00A8090F" w:rsidRPr="00A8090F" w:rsidRDefault="00A8090F" w:rsidP="00A809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8090F">
              <w:rPr>
                <w:rFonts w:ascii="Times New Roman" w:eastAsia="Times New Roman" w:hAnsi="Times New Roman" w:cs="Times New Roman"/>
              </w:rPr>
              <w:t>Process Documentation</w:t>
            </w:r>
          </w:p>
        </w:tc>
      </w:tr>
    </w:tbl>
    <w:p w14:paraId="71B0735B" w14:textId="77777777" w:rsidR="00A8090F" w:rsidRPr="00A8090F" w:rsidRDefault="00A8090F" w:rsidP="00A8090F">
      <w:pPr>
        <w:pStyle w:val="Quote"/>
      </w:pPr>
      <w:r w:rsidRPr="00A8090F">
        <w:t>Highlighting Transferable Skills</w:t>
      </w:r>
    </w:p>
    <w:p w14:paraId="1946573B" w14:textId="77777777" w:rsidR="00A8090F" w:rsidRPr="00A8090F" w:rsidRDefault="00A8090F" w:rsidP="00A8090F">
      <w:pPr>
        <w:numPr>
          <w:ilvl w:val="0"/>
          <w:numId w:val="8"/>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Leadership:</w:t>
      </w:r>
      <w:r w:rsidRPr="00A8090F">
        <w:rPr>
          <w:rFonts w:ascii="Times New Roman" w:eastAsia="Times New Roman" w:hAnsi="Times New Roman" w:cs="Times New Roman"/>
        </w:rPr>
        <w:t xml:space="preserve"> Supervising teams, mentoring, decision-making</w:t>
      </w:r>
    </w:p>
    <w:p w14:paraId="3A8D3EF0" w14:textId="77777777" w:rsidR="00A8090F" w:rsidRPr="00A8090F" w:rsidRDefault="00A8090F" w:rsidP="00A8090F">
      <w:pPr>
        <w:numPr>
          <w:ilvl w:val="0"/>
          <w:numId w:val="8"/>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Project Management:</w:t>
      </w:r>
      <w:r w:rsidRPr="00A8090F">
        <w:rPr>
          <w:rFonts w:ascii="Times New Roman" w:eastAsia="Times New Roman" w:hAnsi="Times New Roman" w:cs="Times New Roman"/>
        </w:rPr>
        <w:t xml:space="preserve"> Planning, scheduling, resource allocation</w:t>
      </w:r>
    </w:p>
    <w:p w14:paraId="57B4421F" w14:textId="77777777" w:rsidR="00A8090F" w:rsidRPr="00A8090F" w:rsidRDefault="00A8090F" w:rsidP="00A8090F">
      <w:pPr>
        <w:numPr>
          <w:ilvl w:val="0"/>
          <w:numId w:val="8"/>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Communication:</w:t>
      </w:r>
      <w:r w:rsidRPr="00A8090F">
        <w:rPr>
          <w:rFonts w:ascii="Times New Roman" w:eastAsia="Times New Roman" w:hAnsi="Times New Roman" w:cs="Times New Roman"/>
        </w:rPr>
        <w:t xml:space="preserve"> Briefings, reports, presentations to leadership</w:t>
      </w:r>
    </w:p>
    <w:p w14:paraId="39597D4C" w14:textId="77777777" w:rsidR="00A8090F" w:rsidRPr="00A8090F" w:rsidRDefault="00A8090F" w:rsidP="00A8090F">
      <w:pPr>
        <w:numPr>
          <w:ilvl w:val="0"/>
          <w:numId w:val="8"/>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Analytical Skills:</w:t>
      </w:r>
      <w:r w:rsidRPr="00A8090F">
        <w:rPr>
          <w:rFonts w:ascii="Times New Roman" w:eastAsia="Times New Roman" w:hAnsi="Times New Roman" w:cs="Times New Roman"/>
        </w:rPr>
        <w:t xml:space="preserve"> Data analysis, evaluation, problem-solving</w:t>
      </w:r>
    </w:p>
    <w:p w14:paraId="3928A4E0" w14:textId="77777777" w:rsidR="00A8090F" w:rsidRPr="00A8090F" w:rsidRDefault="00A8090F" w:rsidP="00A8090F">
      <w:pPr>
        <w:numPr>
          <w:ilvl w:val="0"/>
          <w:numId w:val="8"/>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b/>
          <w:bCs/>
        </w:rPr>
        <w:t>Adaptability:</w:t>
      </w:r>
      <w:r w:rsidRPr="00A8090F">
        <w:rPr>
          <w:rFonts w:ascii="Times New Roman" w:eastAsia="Times New Roman" w:hAnsi="Times New Roman" w:cs="Times New Roman"/>
        </w:rPr>
        <w:t xml:space="preserve"> Working in changing regulations/environments</w:t>
      </w:r>
    </w:p>
    <w:p w14:paraId="6749FE2A" w14:textId="77777777" w:rsidR="00A8090F" w:rsidRPr="00A8090F" w:rsidRDefault="00A8090F" w:rsidP="00A8090F">
      <w:pPr>
        <w:pStyle w:val="Quote"/>
      </w:pPr>
      <w:r w:rsidRPr="00A8090F">
        <w:t>Quantifying Achievements</w:t>
      </w:r>
    </w:p>
    <w:p w14:paraId="1CA87477" w14:textId="77777777" w:rsidR="00A8090F" w:rsidRPr="00A8090F" w:rsidRDefault="00A8090F" w:rsidP="00A8090F">
      <w:pPr>
        <w:numPr>
          <w:ilvl w:val="0"/>
          <w:numId w:val="9"/>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Budget sizes managed</w:t>
      </w:r>
    </w:p>
    <w:p w14:paraId="0588BF98" w14:textId="77777777" w:rsidR="00A8090F" w:rsidRPr="00A8090F" w:rsidRDefault="00A8090F" w:rsidP="00A8090F">
      <w:pPr>
        <w:numPr>
          <w:ilvl w:val="0"/>
          <w:numId w:val="9"/>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Team sizes supervised</w:t>
      </w:r>
    </w:p>
    <w:p w14:paraId="6A2ACCD5" w14:textId="77777777" w:rsidR="00A8090F" w:rsidRPr="00A8090F" w:rsidRDefault="00A8090F" w:rsidP="00A8090F">
      <w:pPr>
        <w:numPr>
          <w:ilvl w:val="0"/>
          <w:numId w:val="9"/>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Process improvements (time/money saved)</w:t>
      </w:r>
    </w:p>
    <w:p w14:paraId="07010470" w14:textId="77777777" w:rsidR="00A8090F" w:rsidRPr="00A8090F" w:rsidRDefault="00A8090F" w:rsidP="00A8090F">
      <w:pPr>
        <w:numPr>
          <w:ilvl w:val="0"/>
          <w:numId w:val="9"/>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Stakeholder relationships managed</w:t>
      </w:r>
    </w:p>
    <w:p w14:paraId="0B64FC48" w14:textId="11CB67A9" w:rsidR="00D2133D" w:rsidRPr="00A8090F" w:rsidRDefault="00A8090F" w:rsidP="00A8090F">
      <w:pPr>
        <w:numPr>
          <w:ilvl w:val="0"/>
          <w:numId w:val="9"/>
        </w:numPr>
        <w:spacing w:before="100" w:beforeAutospacing="1" w:after="100" w:afterAutospacing="1"/>
        <w:rPr>
          <w:rFonts w:ascii="Times New Roman" w:eastAsia="Times New Roman" w:hAnsi="Times New Roman" w:cs="Times New Roman"/>
        </w:rPr>
      </w:pPr>
      <w:r w:rsidRPr="00A8090F">
        <w:rPr>
          <w:rFonts w:ascii="Times New Roman" w:eastAsia="Times New Roman" w:hAnsi="Times New Roman" w:cs="Times New Roman"/>
        </w:rPr>
        <w:t>Projects completed on time/under budget</w:t>
      </w:r>
    </w:p>
    <w:sectPr w:rsidR="00D2133D" w:rsidRPr="00A8090F" w:rsidSect="00A8090F">
      <w:pgSz w:w="12240" w:h="15840"/>
      <w:pgMar w:top="45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45EDB"/>
    <w:multiLevelType w:val="multilevel"/>
    <w:tmpl w:val="91F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4F9"/>
    <w:multiLevelType w:val="multilevel"/>
    <w:tmpl w:val="F960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05DF7"/>
    <w:multiLevelType w:val="multilevel"/>
    <w:tmpl w:val="3A48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F3D2B"/>
    <w:multiLevelType w:val="multilevel"/>
    <w:tmpl w:val="CB74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8034D"/>
    <w:multiLevelType w:val="multilevel"/>
    <w:tmpl w:val="B12A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4E0DCA"/>
    <w:multiLevelType w:val="multilevel"/>
    <w:tmpl w:val="63D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047F6"/>
    <w:multiLevelType w:val="multilevel"/>
    <w:tmpl w:val="B41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B7994"/>
    <w:multiLevelType w:val="multilevel"/>
    <w:tmpl w:val="CA3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47229"/>
    <w:multiLevelType w:val="multilevel"/>
    <w:tmpl w:val="D62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5976598">
    <w:abstractNumId w:val="6"/>
  </w:num>
  <w:num w:numId="2" w16cid:durableId="426465508">
    <w:abstractNumId w:val="2"/>
  </w:num>
  <w:num w:numId="3" w16cid:durableId="2106683109">
    <w:abstractNumId w:val="5"/>
  </w:num>
  <w:num w:numId="4" w16cid:durableId="558901805">
    <w:abstractNumId w:val="0"/>
  </w:num>
  <w:num w:numId="5" w16cid:durableId="1419714073">
    <w:abstractNumId w:val="3"/>
  </w:num>
  <w:num w:numId="6" w16cid:durableId="265117612">
    <w:abstractNumId w:val="4"/>
  </w:num>
  <w:num w:numId="7" w16cid:durableId="579481662">
    <w:abstractNumId w:val="1"/>
  </w:num>
  <w:num w:numId="8" w16cid:durableId="1280642608">
    <w:abstractNumId w:val="7"/>
  </w:num>
  <w:num w:numId="9" w16cid:durableId="1366558288">
    <w:abstractNumId w:val="8"/>
  </w:num>
  <w:num w:numId="10" w16cid:durableId="1658533604">
    <w:abstractNumId w:val="9"/>
  </w:num>
  <w:num w:numId="11" w16cid:durableId="20666361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0F"/>
    <w:rsid w:val="001C5DAE"/>
    <w:rsid w:val="00341690"/>
    <w:rsid w:val="00350838"/>
    <w:rsid w:val="004565DE"/>
    <w:rsid w:val="00493396"/>
    <w:rsid w:val="004C315F"/>
    <w:rsid w:val="0052526B"/>
    <w:rsid w:val="00530D2D"/>
    <w:rsid w:val="00555B7C"/>
    <w:rsid w:val="006F3553"/>
    <w:rsid w:val="007413BC"/>
    <w:rsid w:val="0075464E"/>
    <w:rsid w:val="007706A2"/>
    <w:rsid w:val="007D18FB"/>
    <w:rsid w:val="00833348"/>
    <w:rsid w:val="008D0CA1"/>
    <w:rsid w:val="008E4FEC"/>
    <w:rsid w:val="00925DBF"/>
    <w:rsid w:val="00A70EA6"/>
    <w:rsid w:val="00A8090F"/>
    <w:rsid w:val="00A96FB4"/>
    <w:rsid w:val="00AF3B8A"/>
    <w:rsid w:val="00CA0C40"/>
    <w:rsid w:val="00D2133D"/>
    <w:rsid w:val="00EC3DD3"/>
    <w:rsid w:val="00FD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F5E9"/>
  <w15:chartTrackingRefBased/>
  <w15:docId w15:val="{AAE5EDED-0505-EC46-B14C-F1CAF9DA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0F"/>
    <w:rPr>
      <w:sz w:val="20"/>
      <w:szCs w:val="20"/>
    </w:rPr>
  </w:style>
  <w:style w:type="paragraph" w:styleId="Heading1">
    <w:name w:val="heading 1"/>
    <w:basedOn w:val="Normal"/>
    <w:next w:val="Normal"/>
    <w:link w:val="Heading1Char"/>
    <w:uiPriority w:val="9"/>
    <w:qFormat/>
    <w:rsid w:val="00A8090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8090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8090F"/>
    <w:pPr>
      <w:pBdr>
        <w:top w:val="single" w:sz="6" w:space="2" w:color="156082" w:themeColor="accent1"/>
        <w:left w:val="single" w:sz="6" w:space="2" w:color="156082" w:themeColor="accent1"/>
      </w:pBdr>
      <w:spacing w:before="300" w:after="0"/>
      <w:outlineLvl w:val="2"/>
    </w:pPr>
    <w:rPr>
      <w:caps/>
      <w:color w:val="0A2F40" w:themeColor="accent1" w:themeShade="7F"/>
      <w:spacing w:val="15"/>
      <w:sz w:val="22"/>
      <w:szCs w:val="22"/>
    </w:rPr>
  </w:style>
  <w:style w:type="paragraph" w:styleId="Heading4">
    <w:name w:val="heading 4"/>
    <w:basedOn w:val="Normal"/>
    <w:next w:val="Normal"/>
    <w:link w:val="Heading4Char"/>
    <w:uiPriority w:val="9"/>
    <w:unhideWhenUsed/>
    <w:qFormat/>
    <w:rsid w:val="00A8090F"/>
    <w:pPr>
      <w:pBdr>
        <w:top w:val="dotted" w:sz="6" w:space="2" w:color="156082" w:themeColor="accent1"/>
        <w:left w:val="dotted" w:sz="6" w:space="2" w:color="156082" w:themeColor="accent1"/>
      </w:pBdr>
      <w:spacing w:before="300" w:after="0"/>
      <w:outlineLvl w:val="3"/>
    </w:pPr>
    <w:rPr>
      <w:caps/>
      <w:color w:val="0F4761" w:themeColor="accent1" w:themeShade="BF"/>
      <w:spacing w:val="10"/>
      <w:sz w:val="22"/>
      <w:szCs w:val="22"/>
    </w:rPr>
  </w:style>
  <w:style w:type="paragraph" w:styleId="Heading5">
    <w:name w:val="heading 5"/>
    <w:basedOn w:val="Normal"/>
    <w:next w:val="Normal"/>
    <w:link w:val="Heading5Char"/>
    <w:uiPriority w:val="9"/>
    <w:unhideWhenUsed/>
    <w:qFormat/>
    <w:rsid w:val="00A8090F"/>
    <w:pPr>
      <w:pBdr>
        <w:bottom w:val="single" w:sz="6" w:space="1" w:color="156082" w:themeColor="accent1"/>
      </w:pBdr>
      <w:spacing w:before="300" w:after="0"/>
      <w:outlineLvl w:val="4"/>
    </w:pPr>
    <w:rPr>
      <w:caps/>
      <w:color w:val="0F4761" w:themeColor="accent1" w:themeShade="BF"/>
      <w:spacing w:val="10"/>
      <w:sz w:val="22"/>
      <w:szCs w:val="22"/>
    </w:rPr>
  </w:style>
  <w:style w:type="paragraph" w:styleId="Heading6">
    <w:name w:val="heading 6"/>
    <w:basedOn w:val="Normal"/>
    <w:next w:val="Normal"/>
    <w:link w:val="Heading6Char"/>
    <w:uiPriority w:val="9"/>
    <w:semiHidden/>
    <w:unhideWhenUsed/>
    <w:qFormat/>
    <w:rsid w:val="00A8090F"/>
    <w:pPr>
      <w:pBdr>
        <w:bottom w:val="dotted" w:sz="6" w:space="1" w:color="156082" w:themeColor="accent1"/>
      </w:pBdr>
      <w:spacing w:before="300" w:after="0"/>
      <w:outlineLvl w:val="5"/>
    </w:pPr>
    <w:rPr>
      <w:caps/>
      <w:color w:val="0F4761" w:themeColor="accent1" w:themeShade="BF"/>
      <w:spacing w:val="10"/>
      <w:sz w:val="22"/>
      <w:szCs w:val="22"/>
    </w:rPr>
  </w:style>
  <w:style w:type="paragraph" w:styleId="Heading7">
    <w:name w:val="heading 7"/>
    <w:basedOn w:val="Normal"/>
    <w:next w:val="Normal"/>
    <w:link w:val="Heading7Char"/>
    <w:uiPriority w:val="9"/>
    <w:semiHidden/>
    <w:unhideWhenUsed/>
    <w:qFormat/>
    <w:rsid w:val="00A8090F"/>
    <w:pPr>
      <w:spacing w:before="300" w:after="0"/>
      <w:outlineLvl w:val="6"/>
    </w:pPr>
    <w:rPr>
      <w:caps/>
      <w:color w:val="0F4761" w:themeColor="accent1" w:themeShade="BF"/>
      <w:spacing w:val="10"/>
      <w:sz w:val="22"/>
      <w:szCs w:val="22"/>
    </w:rPr>
  </w:style>
  <w:style w:type="paragraph" w:styleId="Heading8">
    <w:name w:val="heading 8"/>
    <w:basedOn w:val="Normal"/>
    <w:next w:val="Normal"/>
    <w:link w:val="Heading8Char"/>
    <w:uiPriority w:val="9"/>
    <w:semiHidden/>
    <w:unhideWhenUsed/>
    <w:qFormat/>
    <w:rsid w:val="00A809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809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0F"/>
    <w:rPr>
      <w:b/>
      <w:bCs/>
      <w:caps/>
      <w:color w:val="FFFFFF" w:themeColor="background1"/>
      <w:spacing w:val="15"/>
      <w:shd w:val="clear" w:color="auto" w:fill="156082" w:themeFill="accent1"/>
    </w:rPr>
  </w:style>
  <w:style w:type="character" w:customStyle="1" w:styleId="Heading2Char">
    <w:name w:val="Heading 2 Char"/>
    <w:basedOn w:val="DefaultParagraphFont"/>
    <w:link w:val="Heading2"/>
    <w:uiPriority w:val="9"/>
    <w:rsid w:val="00A8090F"/>
    <w:rPr>
      <w:caps/>
      <w:spacing w:val="15"/>
      <w:shd w:val="clear" w:color="auto" w:fill="C1E4F5" w:themeFill="accent1" w:themeFillTint="33"/>
    </w:rPr>
  </w:style>
  <w:style w:type="character" w:customStyle="1" w:styleId="Heading3Char">
    <w:name w:val="Heading 3 Char"/>
    <w:basedOn w:val="DefaultParagraphFont"/>
    <w:link w:val="Heading3"/>
    <w:uiPriority w:val="9"/>
    <w:rsid w:val="00A8090F"/>
    <w:rPr>
      <w:caps/>
      <w:color w:val="0A2F40" w:themeColor="accent1" w:themeShade="7F"/>
      <w:spacing w:val="15"/>
    </w:rPr>
  </w:style>
  <w:style w:type="character" w:customStyle="1" w:styleId="Heading4Char">
    <w:name w:val="Heading 4 Char"/>
    <w:basedOn w:val="DefaultParagraphFont"/>
    <w:link w:val="Heading4"/>
    <w:uiPriority w:val="9"/>
    <w:rsid w:val="00A8090F"/>
    <w:rPr>
      <w:caps/>
      <w:color w:val="0F4761" w:themeColor="accent1" w:themeShade="BF"/>
      <w:spacing w:val="10"/>
    </w:rPr>
  </w:style>
  <w:style w:type="character" w:customStyle="1" w:styleId="Heading5Char">
    <w:name w:val="Heading 5 Char"/>
    <w:basedOn w:val="DefaultParagraphFont"/>
    <w:link w:val="Heading5"/>
    <w:uiPriority w:val="9"/>
    <w:rsid w:val="00A8090F"/>
    <w:rPr>
      <w:caps/>
      <w:color w:val="0F4761" w:themeColor="accent1" w:themeShade="BF"/>
      <w:spacing w:val="10"/>
    </w:rPr>
  </w:style>
  <w:style w:type="character" w:customStyle="1" w:styleId="Heading6Char">
    <w:name w:val="Heading 6 Char"/>
    <w:basedOn w:val="DefaultParagraphFont"/>
    <w:link w:val="Heading6"/>
    <w:uiPriority w:val="9"/>
    <w:semiHidden/>
    <w:rsid w:val="00A8090F"/>
    <w:rPr>
      <w:caps/>
      <w:color w:val="0F4761" w:themeColor="accent1" w:themeShade="BF"/>
      <w:spacing w:val="10"/>
    </w:rPr>
  </w:style>
  <w:style w:type="character" w:customStyle="1" w:styleId="Heading7Char">
    <w:name w:val="Heading 7 Char"/>
    <w:basedOn w:val="DefaultParagraphFont"/>
    <w:link w:val="Heading7"/>
    <w:uiPriority w:val="9"/>
    <w:semiHidden/>
    <w:rsid w:val="00A8090F"/>
    <w:rPr>
      <w:caps/>
      <w:color w:val="0F4761" w:themeColor="accent1" w:themeShade="BF"/>
      <w:spacing w:val="10"/>
    </w:rPr>
  </w:style>
  <w:style w:type="character" w:customStyle="1" w:styleId="Heading8Char">
    <w:name w:val="Heading 8 Char"/>
    <w:basedOn w:val="DefaultParagraphFont"/>
    <w:link w:val="Heading8"/>
    <w:uiPriority w:val="9"/>
    <w:semiHidden/>
    <w:rsid w:val="00A8090F"/>
    <w:rPr>
      <w:caps/>
      <w:spacing w:val="10"/>
      <w:sz w:val="18"/>
      <w:szCs w:val="18"/>
    </w:rPr>
  </w:style>
  <w:style w:type="character" w:customStyle="1" w:styleId="Heading9Char">
    <w:name w:val="Heading 9 Char"/>
    <w:basedOn w:val="DefaultParagraphFont"/>
    <w:link w:val="Heading9"/>
    <w:uiPriority w:val="9"/>
    <w:semiHidden/>
    <w:rsid w:val="00A8090F"/>
    <w:rPr>
      <w:i/>
      <w:caps/>
      <w:spacing w:val="10"/>
      <w:sz w:val="18"/>
      <w:szCs w:val="18"/>
    </w:rPr>
  </w:style>
  <w:style w:type="paragraph" w:styleId="Title">
    <w:name w:val="Title"/>
    <w:basedOn w:val="Normal"/>
    <w:next w:val="Normal"/>
    <w:link w:val="TitleChar"/>
    <w:uiPriority w:val="10"/>
    <w:qFormat/>
    <w:rsid w:val="00A8090F"/>
    <w:pPr>
      <w:spacing w:before="720"/>
    </w:pPr>
    <w:rPr>
      <w:caps/>
      <w:color w:val="156082" w:themeColor="accent1"/>
      <w:spacing w:val="10"/>
      <w:kern w:val="28"/>
      <w:sz w:val="52"/>
      <w:szCs w:val="52"/>
    </w:rPr>
  </w:style>
  <w:style w:type="character" w:customStyle="1" w:styleId="TitleChar">
    <w:name w:val="Title Char"/>
    <w:basedOn w:val="DefaultParagraphFont"/>
    <w:link w:val="Title"/>
    <w:uiPriority w:val="10"/>
    <w:rsid w:val="00A8090F"/>
    <w:rPr>
      <w:caps/>
      <w:color w:val="156082" w:themeColor="accent1"/>
      <w:spacing w:val="10"/>
      <w:kern w:val="28"/>
      <w:sz w:val="52"/>
      <w:szCs w:val="52"/>
    </w:rPr>
  </w:style>
  <w:style w:type="paragraph" w:styleId="Subtitle">
    <w:name w:val="Subtitle"/>
    <w:basedOn w:val="Normal"/>
    <w:next w:val="Normal"/>
    <w:link w:val="SubtitleChar"/>
    <w:uiPriority w:val="11"/>
    <w:qFormat/>
    <w:rsid w:val="00A809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8090F"/>
    <w:rPr>
      <w:caps/>
      <w:color w:val="595959" w:themeColor="text1" w:themeTint="A6"/>
      <w:spacing w:val="10"/>
      <w:sz w:val="24"/>
      <w:szCs w:val="24"/>
    </w:rPr>
  </w:style>
  <w:style w:type="paragraph" w:styleId="Quote">
    <w:name w:val="Quote"/>
    <w:basedOn w:val="Normal"/>
    <w:next w:val="Normal"/>
    <w:link w:val="QuoteChar"/>
    <w:uiPriority w:val="29"/>
    <w:qFormat/>
    <w:rsid w:val="00A8090F"/>
    <w:rPr>
      <w:i/>
      <w:iCs/>
    </w:rPr>
  </w:style>
  <w:style w:type="character" w:customStyle="1" w:styleId="QuoteChar">
    <w:name w:val="Quote Char"/>
    <w:basedOn w:val="DefaultParagraphFont"/>
    <w:link w:val="Quote"/>
    <w:uiPriority w:val="29"/>
    <w:rsid w:val="00A8090F"/>
    <w:rPr>
      <w:i/>
      <w:iCs/>
      <w:sz w:val="20"/>
      <w:szCs w:val="20"/>
    </w:rPr>
  </w:style>
  <w:style w:type="paragraph" w:styleId="ListParagraph">
    <w:name w:val="List Paragraph"/>
    <w:basedOn w:val="Normal"/>
    <w:uiPriority w:val="34"/>
    <w:qFormat/>
    <w:rsid w:val="00A8090F"/>
    <w:pPr>
      <w:ind w:left="720"/>
      <w:contextualSpacing/>
    </w:pPr>
  </w:style>
  <w:style w:type="character" w:styleId="IntenseEmphasis">
    <w:name w:val="Intense Emphasis"/>
    <w:uiPriority w:val="21"/>
    <w:qFormat/>
    <w:rsid w:val="00A8090F"/>
    <w:rPr>
      <w:b/>
      <w:bCs/>
      <w:caps/>
      <w:color w:val="0A2F40" w:themeColor="accent1" w:themeShade="7F"/>
      <w:spacing w:val="10"/>
    </w:rPr>
  </w:style>
  <w:style w:type="paragraph" w:styleId="IntenseQuote">
    <w:name w:val="Intense Quote"/>
    <w:basedOn w:val="Normal"/>
    <w:next w:val="Normal"/>
    <w:link w:val="IntenseQuoteChar"/>
    <w:uiPriority w:val="30"/>
    <w:qFormat/>
    <w:rsid w:val="00A8090F"/>
    <w:pPr>
      <w:pBdr>
        <w:top w:val="single" w:sz="4" w:space="10" w:color="156082" w:themeColor="accent1"/>
        <w:left w:val="single" w:sz="4" w:space="10" w:color="156082" w:themeColor="accent1"/>
      </w:pBdr>
      <w:spacing w:after="0"/>
      <w:ind w:left="1296" w:right="1152"/>
      <w:jc w:val="both"/>
    </w:pPr>
    <w:rPr>
      <w:i/>
      <w:iCs/>
      <w:color w:val="156082" w:themeColor="accent1"/>
    </w:rPr>
  </w:style>
  <w:style w:type="character" w:customStyle="1" w:styleId="IntenseQuoteChar">
    <w:name w:val="Intense Quote Char"/>
    <w:basedOn w:val="DefaultParagraphFont"/>
    <w:link w:val="IntenseQuote"/>
    <w:uiPriority w:val="30"/>
    <w:rsid w:val="00A8090F"/>
    <w:rPr>
      <w:i/>
      <w:iCs/>
      <w:color w:val="156082" w:themeColor="accent1"/>
      <w:sz w:val="20"/>
      <w:szCs w:val="20"/>
    </w:rPr>
  </w:style>
  <w:style w:type="character" w:styleId="IntenseReference">
    <w:name w:val="Intense Reference"/>
    <w:uiPriority w:val="32"/>
    <w:qFormat/>
    <w:rsid w:val="00A8090F"/>
    <w:rPr>
      <w:b/>
      <w:bCs/>
      <w:i/>
      <w:iCs/>
      <w:caps/>
      <w:color w:val="156082" w:themeColor="accent1"/>
    </w:rPr>
  </w:style>
  <w:style w:type="paragraph" w:styleId="NormalWeb">
    <w:name w:val="Normal (Web)"/>
    <w:basedOn w:val="Normal"/>
    <w:uiPriority w:val="99"/>
    <w:semiHidden/>
    <w:unhideWhenUsed/>
    <w:rsid w:val="00A8090F"/>
    <w:pPr>
      <w:spacing w:before="100" w:beforeAutospacing="1" w:after="100" w:afterAutospacing="1"/>
    </w:pPr>
    <w:rPr>
      <w:rFonts w:ascii="Times New Roman" w:eastAsia="Times New Roman" w:hAnsi="Times New Roman" w:cs="Times New Roman"/>
    </w:rPr>
  </w:style>
  <w:style w:type="character" w:styleId="Strong">
    <w:name w:val="Strong"/>
    <w:uiPriority w:val="22"/>
    <w:qFormat/>
    <w:rsid w:val="00A8090F"/>
    <w:rPr>
      <w:b/>
      <w:bCs/>
    </w:rPr>
  </w:style>
  <w:style w:type="character" w:styleId="Emphasis">
    <w:name w:val="Emphasis"/>
    <w:uiPriority w:val="20"/>
    <w:qFormat/>
    <w:rsid w:val="00A8090F"/>
    <w:rPr>
      <w:caps/>
      <w:color w:val="0A2F40" w:themeColor="accent1" w:themeShade="7F"/>
      <w:spacing w:val="5"/>
    </w:rPr>
  </w:style>
  <w:style w:type="paragraph" w:styleId="Caption">
    <w:name w:val="caption"/>
    <w:basedOn w:val="Normal"/>
    <w:next w:val="Normal"/>
    <w:uiPriority w:val="35"/>
    <w:semiHidden/>
    <w:unhideWhenUsed/>
    <w:qFormat/>
    <w:rsid w:val="00A8090F"/>
    <w:rPr>
      <w:b/>
      <w:bCs/>
      <w:color w:val="0F4761" w:themeColor="accent1" w:themeShade="BF"/>
      <w:sz w:val="16"/>
      <w:szCs w:val="16"/>
    </w:rPr>
  </w:style>
  <w:style w:type="paragraph" w:styleId="NoSpacing">
    <w:name w:val="No Spacing"/>
    <w:basedOn w:val="Normal"/>
    <w:link w:val="NoSpacingChar"/>
    <w:uiPriority w:val="1"/>
    <w:qFormat/>
    <w:rsid w:val="00A8090F"/>
    <w:pPr>
      <w:spacing w:before="0" w:after="0" w:line="240" w:lineRule="auto"/>
    </w:pPr>
  </w:style>
  <w:style w:type="character" w:customStyle="1" w:styleId="NoSpacingChar">
    <w:name w:val="No Spacing Char"/>
    <w:basedOn w:val="DefaultParagraphFont"/>
    <w:link w:val="NoSpacing"/>
    <w:uiPriority w:val="1"/>
    <w:rsid w:val="00A8090F"/>
    <w:rPr>
      <w:sz w:val="20"/>
      <w:szCs w:val="20"/>
    </w:rPr>
  </w:style>
  <w:style w:type="character" w:styleId="SubtleEmphasis">
    <w:name w:val="Subtle Emphasis"/>
    <w:uiPriority w:val="19"/>
    <w:qFormat/>
    <w:rsid w:val="00A8090F"/>
    <w:rPr>
      <w:i/>
      <w:iCs/>
      <w:color w:val="0A2F40" w:themeColor="accent1" w:themeShade="7F"/>
    </w:rPr>
  </w:style>
  <w:style w:type="character" w:styleId="SubtleReference">
    <w:name w:val="Subtle Reference"/>
    <w:uiPriority w:val="31"/>
    <w:qFormat/>
    <w:rsid w:val="00A8090F"/>
    <w:rPr>
      <w:b/>
      <w:bCs/>
      <w:color w:val="156082" w:themeColor="accent1"/>
    </w:rPr>
  </w:style>
  <w:style w:type="character" w:styleId="BookTitle">
    <w:name w:val="Book Title"/>
    <w:uiPriority w:val="33"/>
    <w:qFormat/>
    <w:rsid w:val="00A8090F"/>
    <w:rPr>
      <w:b/>
      <w:bCs/>
      <w:i/>
      <w:iCs/>
      <w:spacing w:val="9"/>
    </w:rPr>
  </w:style>
  <w:style w:type="paragraph" w:styleId="TOCHeading">
    <w:name w:val="TOC Heading"/>
    <w:basedOn w:val="Heading1"/>
    <w:next w:val="Normal"/>
    <w:uiPriority w:val="39"/>
    <w:semiHidden/>
    <w:unhideWhenUsed/>
    <w:qFormat/>
    <w:rsid w:val="00A8090F"/>
    <w:pPr>
      <w:outlineLvl w:val="9"/>
    </w:pPr>
  </w:style>
  <w:style w:type="paragraph" w:customStyle="1" w:styleId="PersonalName">
    <w:name w:val="Personal Name"/>
    <w:basedOn w:val="Title"/>
    <w:rsid w:val="00A8090F"/>
    <w:rPr>
      <w:b/>
      <w:caps w:val="0"/>
      <w:color w:val="000000"/>
      <w:sz w:val="28"/>
      <w:szCs w:val="28"/>
    </w:rPr>
  </w:style>
  <w:style w:type="table" w:styleId="PlainTable5">
    <w:name w:val="Plain Table 5"/>
    <w:basedOn w:val="TableNormal"/>
    <w:uiPriority w:val="45"/>
    <w:rsid w:val="00A809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09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809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95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0</TotalTime>
  <Pages>3</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Talundzic</dc:creator>
  <cp:keywords/>
  <dc:description/>
  <cp:lastModifiedBy>Eldin Talundzic</cp:lastModifiedBy>
  <cp:revision>2</cp:revision>
  <dcterms:created xsi:type="dcterms:W3CDTF">2025-04-27T15:39:00Z</dcterms:created>
  <dcterms:modified xsi:type="dcterms:W3CDTF">2025-04-27T15:39:00Z</dcterms:modified>
</cp:coreProperties>
</file>