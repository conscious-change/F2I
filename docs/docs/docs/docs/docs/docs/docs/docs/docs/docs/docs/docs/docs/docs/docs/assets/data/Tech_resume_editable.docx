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FF89" w14:textId="7E71FEAF" w:rsidR="00A07428" w:rsidRPr="00A07428" w:rsidRDefault="00A07428" w:rsidP="00A07428">
      <w:pPr>
        <w:pStyle w:val="Title"/>
        <w:rPr>
          <w:sz w:val="40"/>
          <w:szCs w:val="40"/>
        </w:rPr>
      </w:pPr>
      <w:r w:rsidRPr="00A07428">
        <w:rPr>
          <w:sz w:val="40"/>
          <w:szCs w:val="40"/>
        </w:rPr>
        <w:t>FULL NAME</w:t>
      </w:r>
      <w:r>
        <w:rPr>
          <w:sz w:val="40"/>
          <w:szCs w:val="40"/>
        </w:rPr>
        <w:t xml:space="preserve">, degree </w:t>
      </w:r>
    </w:p>
    <w:p w14:paraId="64187196" w14:textId="6789C0B0" w:rsidR="00A07428" w:rsidRPr="00A07428" w:rsidRDefault="00A07428" w:rsidP="00A07428">
      <w:pPr>
        <w:pStyle w:val="Heading4"/>
      </w:pPr>
      <w:r w:rsidRPr="00A07428">
        <w:rPr>
          <w:rStyle w:val="SubtleEmphasis"/>
        </w:rPr>
        <w:t>JOB TITLE APPLYING FOR | MAJOR RELEVANT SKILL | UNIQUE VALUE PROPOSITION</w:t>
      </w:r>
    </w:p>
    <w:p w14:paraId="7E96D40D" w14:textId="77777777" w:rsidR="00A07428" w:rsidRPr="00A07428" w:rsidRDefault="00A07428" w:rsidP="00A07428">
      <w:pPr>
        <w:pStyle w:val="Quote"/>
        <w:jc w:val="center"/>
        <w:rPr>
          <w:rStyle w:val="Strong"/>
          <w:b w:val="0"/>
          <w:bCs w:val="0"/>
        </w:rPr>
      </w:pPr>
      <w:r w:rsidRPr="00A07428">
        <w:rPr>
          <w:rStyle w:val="Strong"/>
          <w:b w:val="0"/>
          <w:bCs w:val="0"/>
        </w:rPr>
        <w:t>Email: email@example.com | Phone: (555) 555-5555 | LinkedIn: linkedin.com/in/</w:t>
      </w:r>
      <w:proofErr w:type="spellStart"/>
      <w:r w:rsidRPr="00A07428">
        <w:rPr>
          <w:rStyle w:val="Strong"/>
          <w:b w:val="0"/>
          <w:bCs w:val="0"/>
        </w:rPr>
        <w:t>yourname</w:t>
      </w:r>
      <w:proofErr w:type="spellEnd"/>
      <w:r w:rsidRPr="00A07428">
        <w:rPr>
          <w:rStyle w:val="Strong"/>
          <w:b w:val="0"/>
          <w:bCs w:val="0"/>
        </w:rPr>
        <w:br/>
        <w:t>GitHub: github.com/username | Portfolio: yourportfolio.com</w:t>
      </w:r>
    </w:p>
    <w:p w14:paraId="7B51FA25" w14:textId="77777777" w:rsidR="00A07428" w:rsidRPr="00A07428" w:rsidRDefault="00A07428" w:rsidP="00A07428">
      <w:pPr>
        <w:spacing w:before="100" w:beforeAutospacing="1" w:after="100" w:afterAutospacing="1"/>
        <w:outlineLvl w:val="1"/>
        <w:rPr>
          <w:rStyle w:val="Emphasis"/>
        </w:rPr>
      </w:pPr>
      <w:r w:rsidRPr="00A07428">
        <w:rPr>
          <w:rStyle w:val="Emphasis"/>
        </w:rPr>
        <w:t>TECHNICAL PROFILE</w:t>
      </w:r>
    </w:p>
    <w:p w14:paraId="12F65C99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Innovative technology professional with [X] years of federal experience in [specific tech domain], transitioning to the tech industry with expertise in [key technical skills]. Proven track record of delivering secure, scalable solutions in complex regulatory environments. Adept at translating stakeholder requirements into technical implementations and driving cross-functional collaboration.</w:t>
      </w:r>
    </w:p>
    <w:p w14:paraId="104B1681" w14:textId="77777777" w:rsidR="00A07428" w:rsidRPr="00A07428" w:rsidRDefault="00A07428" w:rsidP="00A07428">
      <w:pPr>
        <w:spacing w:before="100" w:beforeAutospacing="1" w:after="100" w:afterAutospacing="1"/>
        <w:outlineLvl w:val="1"/>
        <w:rPr>
          <w:rStyle w:val="Emphasis"/>
        </w:rPr>
      </w:pPr>
      <w:r w:rsidRPr="00A07428">
        <w:rPr>
          <w:rStyle w:val="Emphasis"/>
        </w:rPr>
        <w:t>TECHNICAL SKILLS</w:t>
      </w:r>
    </w:p>
    <w:p w14:paraId="2BAAF9D4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Programming Languages:</w:t>
      </w:r>
      <w:r w:rsidRPr="00A07428">
        <w:rPr>
          <w:rFonts w:ascii="Times New Roman" w:eastAsia="Times New Roman" w:hAnsi="Times New Roman" w:cs="Times New Roman"/>
        </w:rPr>
        <w:t xml:space="preserve"> [List relevant languages: Python, JavaScript, Java, C++, etc.]</w:t>
      </w:r>
    </w:p>
    <w:p w14:paraId="593EFEE0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Cloud &amp; Infrastructure:</w:t>
      </w:r>
      <w:r w:rsidRPr="00A07428">
        <w:rPr>
          <w:rFonts w:ascii="Times New Roman" w:eastAsia="Times New Roman" w:hAnsi="Times New Roman" w:cs="Times New Roman"/>
        </w:rPr>
        <w:t xml:space="preserve"> [AWS, Azure, GCP, Docker, Kubernetes, etc.]</w:t>
      </w:r>
    </w:p>
    <w:p w14:paraId="60C4AE71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Security &amp; Compliance:</w:t>
      </w:r>
      <w:r w:rsidRPr="00A07428">
        <w:rPr>
          <w:rFonts w:ascii="Times New Roman" w:eastAsia="Times New Roman" w:hAnsi="Times New Roman" w:cs="Times New Roman"/>
        </w:rPr>
        <w:t xml:space="preserve"> [Relevant security frameworks, compliance protocols]</w:t>
      </w:r>
    </w:p>
    <w:p w14:paraId="7465016F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Development Tools:</w:t>
      </w:r>
      <w:r w:rsidRPr="00A07428">
        <w:rPr>
          <w:rFonts w:ascii="Times New Roman" w:eastAsia="Times New Roman" w:hAnsi="Times New Roman" w:cs="Times New Roman"/>
        </w:rPr>
        <w:t xml:space="preserve"> [Git, JIRA, Jenkins, etc.]</w:t>
      </w:r>
    </w:p>
    <w:p w14:paraId="61F4FE1A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Databases:</w:t>
      </w:r>
      <w:r w:rsidRPr="00A07428">
        <w:rPr>
          <w:rFonts w:ascii="Times New Roman" w:eastAsia="Times New Roman" w:hAnsi="Times New Roman" w:cs="Times New Roman"/>
        </w:rPr>
        <w:t xml:space="preserve"> [SQL, NoSQL, specific database systems]</w:t>
      </w:r>
    </w:p>
    <w:p w14:paraId="0EC5122D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Methodologies:</w:t>
      </w:r>
      <w:r w:rsidRPr="00A07428">
        <w:rPr>
          <w:rFonts w:ascii="Times New Roman" w:eastAsia="Times New Roman" w:hAnsi="Times New Roman" w:cs="Times New Roman"/>
        </w:rPr>
        <w:t xml:space="preserve"> [Agile, Scrum, DevOps, etc.]</w:t>
      </w:r>
    </w:p>
    <w:p w14:paraId="3956FCF3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Industry Tools:</w:t>
      </w:r>
      <w:r w:rsidRPr="00A07428">
        <w:rPr>
          <w:rFonts w:ascii="Times New Roman" w:eastAsia="Times New Roman" w:hAnsi="Times New Roman" w:cs="Times New Roman"/>
        </w:rPr>
        <w:t xml:space="preserve"> [Industry-specific technologies relevant to your target role]</w:t>
      </w:r>
    </w:p>
    <w:p w14:paraId="5932BD62" w14:textId="77777777" w:rsidR="00A07428" w:rsidRPr="00A07428" w:rsidRDefault="00A07428" w:rsidP="00A07428">
      <w:pPr>
        <w:pStyle w:val="Heading1"/>
        <w:rPr>
          <w:rFonts w:eastAsia="Times New Roman"/>
        </w:rPr>
      </w:pPr>
      <w:r w:rsidRPr="00A07428">
        <w:rPr>
          <w:rFonts w:eastAsia="Times New Roman"/>
        </w:rPr>
        <w:t>PROFESSIONAL EXPERIENCE</w:t>
      </w:r>
    </w:p>
    <w:p w14:paraId="0A9840E8" w14:textId="77777777" w:rsidR="00A07428" w:rsidRPr="00A07428" w:rsidRDefault="00A07428" w:rsidP="00A07428">
      <w:pPr>
        <w:pStyle w:val="Heading5"/>
      </w:pPr>
      <w:r w:rsidRPr="00A07428">
        <w:t>[TECHNICAL ROLE TITLE]</w:t>
      </w:r>
    </w:p>
    <w:p w14:paraId="0DFEB1C4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Federal Agency/Department</w:t>
      </w:r>
      <w:r w:rsidRPr="00A07428">
        <w:rPr>
          <w:rFonts w:ascii="Times New Roman" w:eastAsia="Times New Roman" w:hAnsi="Times New Roman" w:cs="Times New Roman"/>
        </w:rPr>
        <w:t xml:space="preserve"> | Remote/City, State | Month Year - Present</w:t>
      </w:r>
    </w:p>
    <w:p w14:paraId="7EF6697E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Project: [Name of Key Technical Project]</w:t>
      </w:r>
    </w:p>
    <w:p w14:paraId="4E39F6F1" w14:textId="77777777" w:rsidR="00A07428" w:rsidRPr="00A07428" w:rsidRDefault="00A07428" w:rsidP="00A074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Architected and implemented [specific technical solution] that [specific impact - e.g., reduced processing time by 40%]</w:t>
      </w:r>
    </w:p>
    <w:p w14:paraId="20C3523F" w14:textId="77777777" w:rsidR="00A07428" w:rsidRPr="00A07428" w:rsidRDefault="00A07428" w:rsidP="00A074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Led development of [specific application/system] using [relevant technologies], serving [X number] of users</w:t>
      </w:r>
    </w:p>
    <w:p w14:paraId="0036F470" w14:textId="77777777" w:rsidR="00A07428" w:rsidRPr="00A07428" w:rsidRDefault="00A07428" w:rsidP="00A074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Collaborated with cross-functional teams to automate [specific process], resulting in [X hours/dollars] saved monthly</w:t>
      </w:r>
    </w:p>
    <w:p w14:paraId="574C0CFB" w14:textId="77777777" w:rsidR="00A07428" w:rsidRPr="00A07428" w:rsidRDefault="00A07428" w:rsidP="00A074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Designed and implemented [specific security measure] to protect sensitive data, achieving [specific compliance standard]</w:t>
      </w:r>
    </w:p>
    <w:p w14:paraId="1B9ADE0B" w14:textId="77777777" w:rsidR="00A07428" w:rsidRPr="00A07428" w:rsidRDefault="00A07428" w:rsidP="00A074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lastRenderedPageBreak/>
        <w:t>Created technical documentation and knowledge base articles for [specific system], improving onboarding efficiency by [X%]</w:t>
      </w:r>
    </w:p>
    <w:p w14:paraId="1F44FA3B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Project: [Name of Second Key Technical Project]</w:t>
      </w:r>
    </w:p>
    <w:p w14:paraId="34405FAF" w14:textId="77777777" w:rsidR="00A07428" w:rsidRPr="00A07428" w:rsidRDefault="00A07428" w:rsidP="00A074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Engineered [specific feature/system] that [specific measurable outcome]</w:t>
      </w:r>
    </w:p>
    <w:p w14:paraId="24A38389" w14:textId="77777777" w:rsidR="00A07428" w:rsidRPr="00A07428" w:rsidRDefault="00A07428" w:rsidP="00A074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Optimized [specific process/algorithm], improving performance by [X%]</w:t>
      </w:r>
    </w:p>
    <w:p w14:paraId="2FF9D2C5" w14:textId="77777777" w:rsidR="00A07428" w:rsidRPr="00A07428" w:rsidRDefault="00A07428" w:rsidP="00A074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Integrated [third-party API/service] with existing infrastructure, enabling [new capability]</w:t>
      </w:r>
    </w:p>
    <w:p w14:paraId="1E17ABA8" w14:textId="77777777" w:rsidR="00A07428" w:rsidRPr="00A07428" w:rsidRDefault="00A07428" w:rsidP="00A07428">
      <w:pPr>
        <w:pStyle w:val="Heading5"/>
      </w:pPr>
      <w:r w:rsidRPr="00A07428">
        <w:t>[PREVIOUS TECHNICAL ROLE]</w:t>
      </w:r>
    </w:p>
    <w:p w14:paraId="0D210894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Federal Agency/Department</w:t>
      </w:r>
      <w:r w:rsidRPr="00A07428">
        <w:rPr>
          <w:rFonts w:ascii="Times New Roman" w:eastAsia="Times New Roman" w:hAnsi="Times New Roman" w:cs="Times New Roman"/>
        </w:rPr>
        <w:t xml:space="preserve"> | City, State | Month Year - Month Year</w:t>
      </w:r>
    </w:p>
    <w:p w14:paraId="4752C040" w14:textId="77777777" w:rsidR="00A07428" w:rsidRPr="00A07428" w:rsidRDefault="00A07428" w:rsidP="00A074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Developed and maintained [specific application/system] using [relevant technologies]</w:t>
      </w:r>
    </w:p>
    <w:p w14:paraId="4CA630B7" w14:textId="77777777" w:rsidR="00A07428" w:rsidRPr="00A07428" w:rsidRDefault="00A07428" w:rsidP="00A074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Implemented [specific technical solution] to address [specific challenge], resulting in [specific outcome]</w:t>
      </w:r>
    </w:p>
    <w:p w14:paraId="1EA7B1AD" w14:textId="77777777" w:rsidR="00A07428" w:rsidRPr="00A07428" w:rsidRDefault="00A07428" w:rsidP="00A074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Conducted code reviews and mentored junior developers, improving team productivity by [X%]</w:t>
      </w:r>
    </w:p>
    <w:p w14:paraId="2258017B" w14:textId="77777777" w:rsidR="00A07428" w:rsidRPr="00A07428" w:rsidRDefault="00A07428" w:rsidP="00A074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Collaborated with security teams to identify and remediate [specific vulnerability type]</w:t>
      </w:r>
    </w:p>
    <w:p w14:paraId="253D980A" w14:textId="77777777" w:rsidR="00A07428" w:rsidRPr="00A07428" w:rsidRDefault="00A07428" w:rsidP="00A07428">
      <w:pPr>
        <w:pStyle w:val="Heading2"/>
        <w:rPr>
          <w:rFonts w:eastAsia="Times New Roman"/>
        </w:rPr>
      </w:pPr>
      <w:r w:rsidRPr="00A07428">
        <w:rPr>
          <w:rFonts w:eastAsia="Times New Roman"/>
        </w:rPr>
        <w:t>CERTIFICATIONS &amp; TRAINING</w:t>
      </w:r>
    </w:p>
    <w:p w14:paraId="46FE6EA1" w14:textId="77777777" w:rsidR="00A07428" w:rsidRPr="00A07428" w:rsidRDefault="00A07428" w:rsidP="00A074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[Relevant Tech Certification] | Issuing Organization | Year</w:t>
      </w:r>
    </w:p>
    <w:p w14:paraId="29E6FCC4" w14:textId="77777777" w:rsidR="00A07428" w:rsidRPr="00A07428" w:rsidRDefault="00A07428" w:rsidP="00A074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[Security Clearance Level] (if applicable and can be disclosed)</w:t>
      </w:r>
    </w:p>
    <w:p w14:paraId="1D7BC2B9" w14:textId="77777777" w:rsidR="00A07428" w:rsidRPr="00A07428" w:rsidRDefault="00A07428" w:rsidP="00A074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[Relevant Tech Certification] | Issuing Organization | Year</w:t>
      </w:r>
    </w:p>
    <w:p w14:paraId="2FE9ECAE" w14:textId="77777777" w:rsidR="00A07428" w:rsidRPr="00A07428" w:rsidRDefault="00A07428" w:rsidP="00A074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[Relevant Training Program] | Provider | Year</w:t>
      </w:r>
    </w:p>
    <w:p w14:paraId="3C298EE7" w14:textId="77777777" w:rsidR="00A07428" w:rsidRPr="00A07428" w:rsidRDefault="00A07428" w:rsidP="00A07428">
      <w:pPr>
        <w:pStyle w:val="Heading2"/>
        <w:rPr>
          <w:rFonts w:eastAsia="Times New Roman"/>
        </w:rPr>
      </w:pPr>
      <w:r w:rsidRPr="00A07428">
        <w:rPr>
          <w:rFonts w:eastAsia="Times New Roman"/>
        </w:rPr>
        <w:t>EDUCATION</w:t>
      </w:r>
    </w:p>
    <w:p w14:paraId="215BF688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Degree Name</w:t>
      </w:r>
      <w:r w:rsidRPr="00A07428">
        <w:rPr>
          <w:rFonts w:ascii="Times New Roman" w:eastAsia="Times New Roman" w:hAnsi="Times New Roman" w:cs="Times New Roman"/>
        </w:rPr>
        <w:t xml:space="preserve"> - Major/Concentration (especially if technical)</w:t>
      </w:r>
      <w:r w:rsidRPr="00A07428">
        <w:rPr>
          <w:rFonts w:ascii="Times New Roman" w:eastAsia="Times New Roman" w:hAnsi="Times New Roman" w:cs="Times New Roman"/>
        </w:rPr>
        <w:br/>
        <w:t>University Name | City, State | Graduation Year</w:t>
      </w:r>
    </w:p>
    <w:p w14:paraId="600D853D" w14:textId="77777777" w:rsidR="00A07428" w:rsidRPr="00A07428" w:rsidRDefault="00A07428" w:rsidP="00A07428">
      <w:pPr>
        <w:rPr>
          <w:rStyle w:val="Emphasis"/>
        </w:rPr>
      </w:pPr>
      <w:r w:rsidRPr="00A07428">
        <w:rPr>
          <w:rStyle w:val="Emphasis"/>
        </w:rPr>
        <w:t>PROJECTS &amp; CONTRIBUTIONS</w:t>
      </w:r>
    </w:p>
    <w:p w14:paraId="01BD5A18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[Personal/Side Project Name]</w:t>
      </w:r>
      <w:r w:rsidRPr="00A07428">
        <w:rPr>
          <w:rFonts w:ascii="Times New Roman" w:eastAsia="Times New Roman" w:hAnsi="Times New Roman" w:cs="Times New Roman"/>
        </w:rPr>
        <w:t xml:space="preserve"> | [github.com/link-if-applicable]</w:t>
      </w:r>
    </w:p>
    <w:p w14:paraId="5835F188" w14:textId="77777777" w:rsidR="00A07428" w:rsidRPr="00A07428" w:rsidRDefault="00A07428" w:rsidP="00A074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Built [description of project] using [technologies used]</w:t>
      </w:r>
    </w:p>
    <w:p w14:paraId="287FCBB2" w14:textId="77777777" w:rsidR="00A07428" w:rsidRPr="00A07428" w:rsidRDefault="00A07428" w:rsidP="00A074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Implemented [specific interesting feature or challenge overcome]</w:t>
      </w:r>
    </w:p>
    <w:p w14:paraId="49B63B9D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[</w:t>
      </w:r>
      <w:proofErr w:type="gramStart"/>
      <w:r w:rsidRPr="00A07428">
        <w:rPr>
          <w:rFonts w:ascii="Times New Roman" w:eastAsia="Times New Roman" w:hAnsi="Times New Roman" w:cs="Times New Roman"/>
          <w:b/>
          <w:bCs/>
        </w:rPr>
        <w:t>Open Source</w:t>
      </w:r>
      <w:proofErr w:type="gramEnd"/>
      <w:r w:rsidRPr="00A07428">
        <w:rPr>
          <w:rFonts w:ascii="Times New Roman" w:eastAsia="Times New Roman" w:hAnsi="Times New Roman" w:cs="Times New Roman"/>
          <w:b/>
          <w:bCs/>
        </w:rPr>
        <w:t xml:space="preserve"> Contribution/Community Involvement]</w:t>
      </w:r>
      <w:r w:rsidRPr="00A07428">
        <w:rPr>
          <w:rFonts w:ascii="Times New Roman" w:eastAsia="Times New Roman" w:hAnsi="Times New Roman" w:cs="Times New Roman"/>
        </w:rPr>
        <w:t xml:space="preserve"> (if applicable)</w:t>
      </w:r>
    </w:p>
    <w:p w14:paraId="6F19C89B" w14:textId="77777777" w:rsidR="00A07428" w:rsidRPr="00A07428" w:rsidRDefault="00A07428" w:rsidP="00A074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Contributed [specific contributions] to [project name]</w:t>
      </w:r>
    </w:p>
    <w:p w14:paraId="4B31C297" w14:textId="77777777" w:rsidR="00A07428" w:rsidRDefault="00A07428" w:rsidP="00A074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Participated in [hackathons/tech communities/events]</w:t>
      </w:r>
    </w:p>
    <w:p w14:paraId="45383F00" w14:textId="77777777" w:rsid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04BB65" w14:textId="77777777" w:rsid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E6CD2A" w14:textId="77777777" w:rsid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88FCF6" w14:textId="77777777" w:rsidR="00A07428" w:rsidRPr="00A07428" w:rsidRDefault="00A07428" w:rsidP="00A074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03046E" w14:textId="77777777" w:rsidR="00A07428" w:rsidRPr="00A07428" w:rsidRDefault="009843FC" w:rsidP="00A07428">
      <w:pPr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noProof/>
        </w:rPr>
        <w:pict w14:anchorId="371D763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CDC72D" w14:textId="77777777" w:rsidR="00A07428" w:rsidRPr="00A07428" w:rsidRDefault="00A07428" w:rsidP="00A07428">
      <w:pPr>
        <w:spacing w:before="100" w:beforeAutospacing="1" w:after="100" w:afterAutospacing="1"/>
        <w:outlineLvl w:val="1"/>
        <w:rPr>
          <w:rStyle w:val="BookTitle"/>
        </w:rPr>
      </w:pPr>
      <w:r w:rsidRPr="00A07428">
        <w:rPr>
          <w:rStyle w:val="BookTitle"/>
        </w:rPr>
        <w:t>FEDERAL TO TECH TRANSLATION GUIDE</w:t>
      </w:r>
    </w:p>
    <w:p w14:paraId="0E5EF3AD" w14:textId="77777777" w:rsidR="00A07428" w:rsidRPr="00A07428" w:rsidRDefault="00A07428" w:rsidP="00A07428">
      <w:pPr>
        <w:spacing w:before="100" w:beforeAutospacing="1" w:after="100" w:afterAutospacing="1"/>
        <w:outlineLvl w:val="2"/>
        <w:rPr>
          <w:rStyle w:val="SubtleEmphasis"/>
        </w:rPr>
      </w:pPr>
      <w:r w:rsidRPr="00A07428">
        <w:rPr>
          <w:rStyle w:val="SubtleEmphasis"/>
        </w:rPr>
        <w:t>Effective Tech Resume Strategies</w:t>
      </w:r>
    </w:p>
    <w:p w14:paraId="6BB6DDA8" w14:textId="77777777" w:rsidR="00A07428" w:rsidRPr="00A07428" w:rsidRDefault="00A07428" w:rsidP="00A074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Highlight technical skills prominently</w:t>
      </w:r>
      <w:r w:rsidRPr="00A07428">
        <w:rPr>
          <w:rFonts w:ascii="Times New Roman" w:eastAsia="Times New Roman" w:hAnsi="Times New Roman" w:cs="Times New Roman"/>
        </w:rPr>
        <w:t xml:space="preserve"> - List specific languages, frameworks, and tools</w:t>
      </w:r>
    </w:p>
    <w:p w14:paraId="61625D81" w14:textId="77777777" w:rsidR="00A07428" w:rsidRPr="00A07428" w:rsidRDefault="00A07428" w:rsidP="00A074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Showcase projects over positions</w:t>
      </w:r>
      <w:r w:rsidRPr="00A07428">
        <w:rPr>
          <w:rFonts w:ascii="Times New Roman" w:eastAsia="Times New Roman" w:hAnsi="Times New Roman" w:cs="Times New Roman"/>
        </w:rPr>
        <w:t xml:space="preserve"> - Structure experience around technical projects and achievements</w:t>
      </w:r>
    </w:p>
    <w:p w14:paraId="15AA1839" w14:textId="77777777" w:rsidR="00A07428" w:rsidRPr="00A07428" w:rsidRDefault="00A07428" w:rsidP="00A074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Quantify technical achievements</w:t>
      </w:r>
      <w:r w:rsidRPr="00A07428">
        <w:rPr>
          <w:rFonts w:ascii="Times New Roman" w:eastAsia="Times New Roman" w:hAnsi="Times New Roman" w:cs="Times New Roman"/>
        </w:rPr>
        <w:t xml:space="preserve"> - Use metrics like performance improvements, user numbers, or time/cost savings</w:t>
      </w:r>
    </w:p>
    <w:p w14:paraId="39700DF0" w14:textId="77777777" w:rsidR="00A07428" w:rsidRPr="00A07428" w:rsidRDefault="00A07428" w:rsidP="00A074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Demonstrate continuous learning</w:t>
      </w:r>
      <w:r w:rsidRPr="00A07428">
        <w:rPr>
          <w:rFonts w:ascii="Times New Roman" w:eastAsia="Times New Roman" w:hAnsi="Times New Roman" w:cs="Times New Roman"/>
        </w:rPr>
        <w:t xml:space="preserve"> - Show certifications and self-directed technical education</w:t>
      </w:r>
    </w:p>
    <w:p w14:paraId="1AD371C1" w14:textId="77777777" w:rsidR="00A07428" w:rsidRPr="00A07428" w:rsidRDefault="00A07428" w:rsidP="00A074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  <w:b/>
          <w:bCs/>
        </w:rPr>
        <w:t>Include tangible code examples</w:t>
      </w:r>
      <w:r w:rsidRPr="00A07428">
        <w:rPr>
          <w:rFonts w:ascii="Times New Roman" w:eastAsia="Times New Roman" w:hAnsi="Times New Roman" w:cs="Times New Roman"/>
        </w:rPr>
        <w:t xml:space="preserve"> - Link to GitHub or portfolio showcasing your work</w:t>
      </w:r>
    </w:p>
    <w:p w14:paraId="3CBFAA1E" w14:textId="77777777" w:rsidR="00A07428" w:rsidRPr="00A07428" w:rsidRDefault="00A07428" w:rsidP="00A07428">
      <w:pPr>
        <w:spacing w:before="100" w:beforeAutospacing="1" w:after="100" w:afterAutospacing="1"/>
        <w:outlineLvl w:val="2"/>
        <w:rPr>
          <w:rStyle w:val="SubtleEmphasis"/>
        </w:rPr>
      </w:pPr>
      <w:r w:rsidRPr="00A07428">
        <w:rPr>
          <w:rStyle w:val="SubtleEmphasis"/>
        </w:rPr>
        <w:t>Federal Tech Experience Translation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6032"/>
      </w:tblGrid>
      <w:tr w:rsidR="00A07428" w:rsidRPr="00A07428" w14:paraId="2C603BDC" w14:textId="77777777" w:rsidTr="00A07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E12CC" w14:textId="77777777" w:rsidR="00A07428" w:rsidRPr="00A07428" w:rsidRDefault="00A07428" w:rsidP="00A074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7428">
              <w:rPr>
                <w:rFonts w:ascii="Times New Roman" w:eastAsia="Times New Roman" w:hAnsi="Times New Roman" w:cs="Times New Roman"/>
                <w:b/>
                <w:bCs/>
              </w:rPr>
              <w:t>Federal Context</w:t>
            </w:r>
          </w:p>
        </w:tc>
        <w:tc>
          <w:tcPr>
            <w:tcW w:w="0" w:type="auto"/>
            <w:vAlign w:val="center"/>
            <w:hideMark/>
          </w:tcPr>
          <w:p w14:paraId="0B53E40B" w14:textId="77777777" w:rsidR="00A07428" w:rsidRPr="00A07428" w:rsidRDefault="00A07428" w:rsidP="00A074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7428">
              <w:rPr>
                <w:rFonts w:ascii="Times New Roman" w:eastAsia="Times New Roman" w:hAnsi="Times New Roman" w:cs="Times New Roman"/>
                <w:b/>
                <w:bCs/>
              </w:rPr>
              <w:t>Tech Industry Translation</w:t>
            </w:r>
          </w:p>
        </w:tc>
      </w:tr>
      <w:tr w:rsidR="00A07428" w:rsidRPr="00A07428" w14:paraId="778BCDE5" w14:textId="77777777" w:rsidTr="00A07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33CD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"Maintained ATO compliance"</w:t>
            </w:r>
          </w:p>
        </w:tc>
        <w:tc>
          <w:tcPr>
            <w:tcW w:w="0" w:type="auto"/>
            <w:vAlign w:val="center"/>
            <w:hideMark/>
          </w:tcPr>
          <w:p w14:paraId="2E0100E3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"Implemented security controls meeting NIST 800-53 requirements"</w:t>
            </w:r>
          </w:p>
        </w:tc>
      </w:tr>
      <w:tr w:rsidR="00A07428" w:rsidRPr="00A07428" w14:paraId="400DA2E5" w14:textId="77777777" w:rsidTr="00A07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BB55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"Served as technical SME"</w:t>
            </w:r>
          </w:p>
        </w:tc>
        <w:tc>
          <w:tcPr>
            <w:tcW w:w="0" w:type="auto"/>
            <w:vAlign w:val="center"/>
            <w:hideMark/>
          </w:tcPr>
          <w:p w14:paraId="052D9083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"Led architecture decisions for [specific system]"</w:t>
            </w:r>
          </w:p>
        </w:tc>
      </w:tr>
      <w:tr w:rsidR="00A07428" w:rsidRPr="00A07428" w14:paraId="38C4A70D" w14:textId="77777777" w:rsidTr="00A07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EF299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"Managed system upgrade project"</w:t>
            </w:r>
          </w:p>
        </w:tc>
        <w:tc>
          <w:tcPr>
            <w:tcW w:w="0" w:type="auto"/>
            <w:vAlign w:val="center"/>
            <w:hideMark/>
          </w:tcPr>
          <w:p w14:paraId="321DB565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"Led migration from [legacy system] to [modern platform]"</w:t>
            </w:r>
          </w:p>
        </w:tc>
      </w:tr>
      <w:tr w:rsidR="00A07428" w:rsidRPr="00A07428" w14:paraId="5FC13280" w14:textId="77777777" w:rsidTr="00A07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82E0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"Provided technical support"</w:t>
            </w:r>
          </w:p>
        </w:tc>
        <w:tc>
          <w:tcPr>
            <w:tcW w:w="0" w:type="auto"/>
            <w:vAlign w:val="center"/>
            <w:hideMark/>
          </w:tcPr>
          <w:p w14:paraId="7E2EAD74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"Diagnosed and resolved [X types] of technical issues affecting [Y users]"</w:t>
            </w:r>
          </w:p>
        </w:tc>
      </w:tr>
      <w:tr w:rsidR="00A07428" w:rsidRPr="00A07428" w14:paraId="1DF19649" w14:textId="77777777" w:rsidTr="00A07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B3FFB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"Prepared documentation"</w:t>
            </w:r>
          </w:p>
        </w:tc>
        <w:tc>
          <w:tcPr>
            <w:tcW w:w="0" w:type="auto"/>
            <w:vAlign w:val="center"/>
            <w:hideMark/>
          </w:tcPr>
          <w:p w14:paraId="57922DBD" w14:textId="77777777" w:rsidR="00A07428" w:rsidRPr="00A07428" w:rsidRDefault="00A07428" w:rsidP="00A07428">
            <w:pPr>
              <w:rPr>
                <w:rFonts w:ascii="Times New Roman" w:eastAsia="Times New Roman" w:hAnsi="Times New Roman" w:cs="Times New Roman"/>
              </w:rPr>
            </w:pPr>
            <w:r w:rsidRPr="00A07428">
              <w:rPr>
                <w:rFonts w:ascii="Times New Roman" w:eastAsia="Times New Roman" w:hAnsi="Times New Roman" w:cs="Times New Roman"/>
              </w:rPr>
              <w:t>"Created comprehensive API documentation and technical guides"</w:t>
            </w:r>
          </w:p>
        </w:tc>
      </w:tr>
    </w:tbl>
    <w:p w14:paraId="581F3434" w14:textId="77777777" w:rsidR="00A07428" w:rsidRPr="00A07428" w:rsidRDefault="00A07428" w:rsidP="00A07428">
      <w:pPr>
        <w:spacing w:before="100" w:beforeAutospacing="1" w:after="100" w:afterAutospacing="1"/>
        <w:outlineLvl w:val="2"/>
        <w:rPr>
          <w:rStyle w:val="SubtleEmphasis"/>
        </w:rPr>
      </w:pPr>
      <w:r w:rsidRPr="00A07428">
        <w:rPr>
          <w:rStyle w:val="SubtleEmphasis"/>
        </w:rPr>
        <w:t>Emphasize These Federal Experiences</w:t>
      </w:r>
    </w:p>
    <w:p w14:paraId="402285E2" w14:textId="77777777" w:rsidR="00A07428" w:rsidRPr="00A07428" w:rsidRDefault="00A07428" w:rsidP="00A074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Handling large-scale systems and data</w:t>
      </w:r>
    </w:p>
    <w:p w14:paraId="07770486" w14:textId="77777777" w:rsidR="00A07428" w:rsidRPr="00A07428" w:rsidRDefault="00A07428" w:rsidP="00A074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Working within structured development methodologies</w:t>
      </w:r>
    </w:p>
    <w:p w14:paraId="7BF53ED9" w14:textId="77777777" w:rsidR="00A07428" w:rsidRPr="00A07428" w:rsidRDefault="00A07428" w:rsidP="00A074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Security-focused development practices</w:t>
      </w:r>
    </w:p>
    <w:p w14:paraId="0A79178D" w14:textId="77777777" w:rsidR="00A07428" w:rsidRPr="00A07428" w:rsidRDefault="00A07428" w:rsidP="00A074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Cross-functional team collaboration</w:t>
      </w:r>
    </w:p>
    <w:p w14:paraId="6289347E" w14:textId="77777777" w:rsidR="00A07428" w:rsidRPr="00A07428" w:rsidRDefault="00A07428" w:rsidP="00A074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Meeting strict requirements under time constraints</w:t>
      </w:r>
    </w:p>
    <w:p w14:paraId="44AFAF6C" w14:textId="77777777" w:rsidR="00A07428" w:rsidRPr="00A07428" w:rsidRDefault="00A07428" w:rsidP="00A074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Problem-solving in complex environments</w:t>
      </w:r>
    </w:p>
    <w:p w14:paraId="22E9A06C" w14:textId="77777777" w:rsidR="00A07428" w:rsidRPr="00A07428" w:rsidRDefault="00A07428" w:rsidP="00A07428">
      <w:pPr>
        <w:spacing w:before="100" w:beforeAutospacing="1" w:after="100" w:afterAutospacing="1"/>
        <w:outlineLvl w:val="2"/>
        <w:rPr>
          <w:rStyle w:val="SubtleEmphasis"/>
        </w:rPr>
      </w:pPr>
      <w:r w:rsidRPr="00A07428">
        <w:rPr>
          <w:rStyle w:val="SubtleEmphasis"/>
        </w:rPr>
        <w:t>Address Potential Tech Industry Concerns</w:t>
      </w:r>
    </w:p>
    <w:p w14:paraId="77BC0F12" w14:textId="77777777" w:rsidR="00A07428" w:rsidRPr="00A07428" w:rsidRDefault="00A07428" w:rsidP="00A074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Demonstrate agile mindset despite bureaucratic background</w:t>
      </w:r>
    </w:p>
    <w:p w14:paraId="049B1C74" w14:textId="77777777" w:rsidR="00A07428" w:rsidRPr="00A07428" w:rsidRDefault="00A07428" w:rsidP="00A074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Showcase self-directed learning and passion for technology</w:t>
      </w:r>
    </w:p>
    <w:p w14:paraId="4D9F4BCE" w14:textId="77777777" w:rsidR="00A07428" w:rsidRPr="00A07428" w:rsidRDefault="00A07428" w:rsidP="00A074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Emphasize adaptability and innovative solutions</w:t>
      </w:r>
    </w:p>
    <w:p w14:paraId="732C0A7B" w14:textId="77777777" w:rsidR="00A07428" w:rsidRPr="00A07428" w:rsidRDefault="00A07428" w:rsidP="00A074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7428">
        <w:rPr>
          <w:rFonts w:ascii="Times New Roman" w:eastAsia="Times New Roman" w:hAnsi="Times New Roman" w:cs="Times New Roman"/>
        </w:rPr>
        <w:t>Highlight modern technology experience whenever possible</w:t>
      </w:r>
    </w:p>
    <w:p w14:paraId="194EFF6F" w14:textId="77777777" w:rsidR="00D2133D" w:rsidRDefault="00D2133D"/>
    <w:sectPr w:rsidR="00D2133D" w:rsidSect="00A07428">
      <w:pgSz w:w="12240" w:h="15840"/>
      <w:pgMar w:top="5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42"/>
    <w:multiLevelType w:val="multilevel"/>
    <w:tmpl w:val="51BC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D5317"/>
    <w:multiLevelType w:val="multilevel"/>
    <w:tmpl w:val="DC0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C04CD"/>
    <w:multiLevelType w:val="multilevel"/>
    <w:tmpl w:val="9FC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D2E1B"/>
    <w:multiLevelType w:val="multilevel"/>
    <w:tmpl w:val="D63C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5031D"/>
    <w:multiLevelType w:val="multilevel"/>
    <w:tmpl w:val="5436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B3BEA"/>
    <w:multiLevelType w:val="multilevel"/>
    <w:tmpl w:val="7B5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44CD4"/>
    <w:multiLevelType w:val="multilevel"/>
    <w:tmpl w:val="515C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7164"/>
    <w:multiLevelType w:val="multilevel"/>
    <w:tmpl w:val="C54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C7B1D"/>
    <w:multiLevelType w:val="multilevel"/>
    <w:tmpl w:val="9A2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14925">
    <w:abstractNumId w:val="8"/>
  </w:num>
  <w:num w:numId="2" w16cid:durableId="239876084">
    <w:abstractNumId w:val="1"/>
  </w:num>
  <w:num w:numId="3" w16cid:durableId="344479430">
    <w:abstractNumId w:val="6"/>
  </w:num>
  <w:num w:numId="4" w16cid:durableId="1171338797">
    <w:abstractNumId w:val="4"/>
  </w:num>
  <w:num w:numId="5" w16cid:durableId="1410882006">
    <w:abstractNumId w:val="2"/>
  </w:num>
  <w:num w:numId="6" w16cid:durableId="646278698">
    <w:abstractNumId w:val="3"/>
  </w:num>
  <w:num w:numId="7" w16cid:durableId="1054086366">
    <w:abstractNumId w:val="0"/>
  </w:num>
  <w:num w:numId="8" w16cid:durableId="1787238226">
    <w:abstractNumId w:val="5"/>
  </w:num>
  <w:num w:numId="9" w16cid:durableId="1419711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8"/>
    <w:rsid w:val="001C5DAE"/>
    <w:rsid w:val="00341690"/>
    <w:rsid w:val="00350838"/>
    <w:rsid w:val="004565DE"/>
    <w:rsid w:val="00493396"/>
    <w:rsid w:val="004C315F"/>
    <w:rsid w:val="00530D2D"/>
    <w:rsid w:val="00555B7C"/>
    <w:rsid w:val="006F3553"/>
    <w:rsid w:val="0075464E"/>
    <w:rsid w:val="007706A2"/>
    <w:rsid w:val="007D18FB"/>
    <w:rsid w:val="00833348"/>
    <w:rsid w:val="008D0CA1"/>
    <w:rsid w:val="008E4FEC"/>
    <w:rsid w:val="00925DBF"/>
    <w:rsid w:val="009843FC"/>
    <w:rsid w:val="00A07428"/>
    <w:rsid w:val="00A70EA6"/>
    <w:rsid w:val="00A96FB4"/>
    <w:rsid w:val="00AF3B8A"/>
    <w:rsid w:val="00CA0C40"/>
    <w:rsid w:val="00CD17E8"/>
    <w:rsid w:val="00D2133D"/>
    <w:rsid w:val="00EC3DD3"/>
    <w:rsid w:val="00F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AA0"/>
  <w15:chartTrackingRefBased/>
  <w15:docId w15:val="{3ECDE010-4ECA-5A47-B040-7775A513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2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428"/>
    <w:pPr>
      <w:pBdr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pBdr>
      <w:shd w:val="clear" w:color="auto" w:fill="FAE2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F340D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28"/>
    <w:pPr>
      <w:pBdr>
        <w:top w:val="single" w:sz="4" w:space="0" w:color="E97132" w:themeColor="accent2"/>
        <w:left w:val="single" w:sz="48" w:space="2" w:color="E97132" w:themeColor="accent2"/>
        <w:bottom w:val="single" w:sz="4" w:space="0" w:color="E97132" w:themeColor="accent2"/>
        <w:right w:val="single" w:sz="4" w:space="4" w:color="E9713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28"/>
    <w:pPr>
      <w:pBdr>
        <w:left w:val="single" w:sz="48" w:space="2" w:color="E97132" w:themeColor="accent2"/>
        <w:bottom w:val="single" w:sz="4" w:space="0" w:color="E9713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428"/>
    <w:pPr>
      <w:pBdr>
        <w:left w:val="single" w:sz="4" w:space="2" w:color="E97132" w:themeColor="accent2"/>
        <w:bottom w:val="single" w:sz="4" w:space="2" w:color="E9713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428"/>
    <w:pPr>
      <w:pBdr>
        <w:left w:val="dotted" w:sz="4" w:space="2" w:color="E97132" w:themeColor="accent2"/>
        <w:bottom w:val="dotted" w:sz="4" w:space="2" w:color="E9713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28"/>
    <w:pPr>
      <w:pBdr>
        <w:bottom w:val="single" w:sz="4" w:space="2" w:color="F6C5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28"/>
    <w:pPr>
      <w:pBdr>
        <w:bottom w:val="dotted" w:sz="4" w:space="2" w:color="F1A9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2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9713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2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9713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28"/>
    <w:rPr>
      <w:rFonts w:asciiTheme="majorHAnsi" w:eastAsiaTheme="majorEastAsia" w:hAnsiTheme="majorHAnsi" w:cstheme="majorBidi"/>
      <w:b/>
      <w:bCs/>
      <w:i/>
      <w:iCs/>
      <w:color w:val="7F340D" w:themeColor="accent2" w:themeShade="7F"/>
      <w:shd w:val="clear" w:color="auto" w:fill="FAE2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07428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07428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07428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7428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28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28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28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28"/>
    <w:rPr>
      <w:rFonts w:asciiTheme="majorHAnsi" w:eastAsiaTheme="majorEastAsia" w:hAnsiTheme="majorHAnsi" w:cstheme="majorBidi"/>
      <w:i/>
      <w:iCs/>
      <w:color w:val="E97132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7428"/>
    <w:pPr>
      <w:pBdr>
        <w:top w:val="single" w:sz="48" w:space="0" w:color="E97132" w:themeColor="accent2"/>
        <w:bottom w:val="single" w:sz="48" w:space="0" w:color="E97132" w:themeColor="accent2"/>
      </w:pBdr>
      <w:shd w:val="clear" w:color="auto" w:fill="E9713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742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9713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28"/>
    <w:pPr>
      <w:pBdr>
        <w:bottom w:val="dotted" w:sz="8" w:space="10" w:color="E9713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F340D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7428"/>
    <w:rPr>
      <w:rFonts w:asciiTheme="majorHAnsi" w:eastAsiaTheme="majorEastAsia" w:hAnsiTheme="majorHAnsi" w:cstheme="majorBidi"/>
      <w:i/>
      <w:iCs/>
      <w:color w:val="7F340D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07428"/>
    <w:rPr>
      <w:i w:val="0"/>
      <w:iCs w:val="0"/>
      <w:color w:val="BF4E1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07428"/>
    <w:rPr>
      <w:color w:val="BF4E1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7428"/>
    <w:pPr>
      <w:ind w:left="720"/>
      <w:contextualSpacing/>
    </w:pPr>
  </w:style>
  <w:style w:type="character" w:styleId="IntenseEmphasis">
    <w:name w:val="Intense Emphasis"/>
    <w:uiPriority w:val="21"/>
    <w:qFormat/>
    <w:rsid w:val="00A0742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28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28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A07428"/>
    <w:rPr>
      <w:b/>
      <w:bCs/>
      <w:i/>
      <w:iCs/>
      <w:smallCaps/>
      <w:color w:val="E97132" w:themeColor="accent2"/>
      <w:u w:color="E97132" w:themeColor="accent2"/>
    </w:rPr>
  </w:style>
  <w:style w:type="paragraph" w:styleId="NormalWeb">
    <w:name w:val="Normal (Web)"/>
    <w:basedOn w:val="Normal"/>
    <w:uiPriority w:val="99"/>
    <w:semiHidden/>
    <w:unhideWhenUsed/>
    <w:rsid w:val="00A074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A07428"/>
    <w:rPr>
      <w:b/>
      <w:bCs/>
      <w:spacing w:val="0"/>
    </w:rPr>
  </w:style>
  <w:style w:type="character" w:styleId="Emphasis">
    <w:name w:val="Emphasis"/>
    <w:uiPriority w:val="20"/>
    <w:qFormat/>
    <w:rsid w:val="00A07428"/>
    <w:rPr>
      <w:rFonts w:asciiTheme="majorHAnsi" w:eastAsiaTheme="majorEastAsia" w:hAnsiTheme="majorHAnsi" w:cstheme="majorBidi"/>
      <w:b/>
      <w:bCs/>
      <w:i/>
      <w:iCs/>
      <w:color w:val="E97132" w:themeColor="accent2"/>
      <w:bdr w:val="single" w:sz="18" w:space="0" w:color="FAE2D5" w:themeColor="accent2" w:themeTint="33"/>
      <w:shd w:val="clear" w:color="auto" w:fill="FAE2D5" w:themeFill="accent2" w:themeFillTint="3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428"/>
    <w:rPr>
      <w:b/>
      <w:bCs/>
      <w:color w:val="BF4E14" w:themeColor="accent2" w:themeShade="BF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A07428"/>
    <w:pPr>
      <w:spacing w:after="0" w:line="240" w:lineRule="auto"/>
    </w:pPr>
  </w:style>
  <w:style w:type="character" w:styleId="SubtleEmphasis">
    <w:name w:val="Subtle Emphasis"/>
    <w:uiPriority w:val="19"/>
    <w:qFormat/>
    <w:rsid w:val="00A07428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styleId="SubtleReference">
    <w:name w:val="Subtle Reference"/>
    <w:uiPriority w:val="31"/>
    <w:qFormat/>
    <w:rsid w:val="00A07428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A07428"/>
    <w:rPr>
      <w:rFonts w:asciiTheme="majorHAnsi" w:eastAsiaTheme="majorEastAsia" w:hAnsiTheme="majorHAnsi" w:cstheme="majorBidi"/>
      <w:b/>
      <w:bCs/>
      <w:i/>
      <w:iCs/>
      <w:smallCaps/>
      <w:color w:val="BF4E1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4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07428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1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7</TotalTime>
  <Pages>3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Talundzic</dc:creator>
  <cp:keywords/>
  <dc:description/>
  <cp:lastModifiedBy>Eldin Talundzic</cp:lastModifiedBy>
  <cp:revision>1</cp:revision>
  <dcterms:created xsi:type="dcterms:W3CDTF">2025-04-27T15:40:00Z</dcterms:created>
  <dcterms:modified xsi:type="dcterms:W3CDTF">2025-04-27T15:47:00Z</dcterms:modified>
</cp:coreProperties>
</file>